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ED" w:rsidRPr="00C62F9B" w:rsidRDefault="002C6E9D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2F9B">
        <w:rPr>
          <w:rFonts w:ascii="Times New Roman" w:hAnsi="Times New Roman" w:cs="Times New Roman"/>
          <w:sz w:val="24"/>
          <w:szCs w:val="24"/>
        </w:rPr>
        <w:t>Machine Learning, in simple sense is you demonstrating how to do a job and then the machine learning to do that</w:t>
      </w:r>
    </w:p>
    <w:p w:rsidR="002C6E9D" w:rsidRPr="00C62F9B" w:rsidRDefault="002C6E9D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6E9D" w:rsidRPr="00C62F9B" w:rsidRDefault="002C6E9D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2F9B">
        <w:rPr>
          <w:rFonts w:ascii="Times New Roman" w:hAnsi="Times New Roman" w:cs="Times New Roman"/>
          <w:sz w:val="24"/>
          <w:szCs w:val="24"/>
        </w:rPr>
        <w:t>Few examples of machine learning are, spam filtering, google search, recommendation etc.</w:t>
      </w:r>
    </w:p>
    <w:p w:rsidR="002C6E9D" w:rsidRPr="00C62F9B" w:rsidRDefault="002C6E9D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6E9D" w:rsidRPr="00C62F9B" w:rsidRDefault="002C6E9D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2F9B">
        <w:rPr>
          <w:rFonts w:ascii="Times New Roman" w:hAnsi="Times New Roman" w:cs="Times New Roman"/>
          <w:sz w:val="24"/>
          <w:szCs w:val="24"/>
        </w:rPr>
        <w:t>Now, many think the best way to for ML is through the building a Neural Network</w:t>
      </w:r>
    </w:p>
    <w:p w:rsidR="002C6E9D" w:rsidRPr="00C62F9B" w:rsidRDefault="002C6E9D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E4B09" w:rsidRPr="00C62F9B" w:rsidTr="002E4B09">
        <w:tc>
          <w:tcPr>
            <w:tcW w:w="9242" w:type="dxa"/>
            <w:shd w:val="clear" w:color="auto" w:fill="EEECE1" w:themeFill="background2"/>
          </w:tcPr>
          <w:p w:rsidR="002E4B09" w:rsidRPr="00C62F9B" w:rsidRDefault="002E4B09" w:rsidP="00971E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62F9B">
              <w:rPr>
                <w:rFonts w:ascii="Times New Roman" w:hAnsi="Times New Roman" w:cs="Times New Roman"/>
                <w:sz w:val="24"/>
                <w:szCs w:val="24"/>
              </w:rPr>
              <w:t xml:space="preserve">What excites </w:t>
            </w:r>
            <w:r w:rsidR="00100103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Pr="00C62F9B">
              <w:rPr>
                <w:rFonts w:ascii="Times New Roman" w:hAnsi="Times New Roman" w:cs="Times New Roman"/>
                <w:sz w:val="24"/>
                <w:szCs w:val="24"/>
              </w:rPr>
              <w:t xml:space="preserve"> about machine learning </w:t>
            </w:r>
          </w:p>
          <w:p w:rsidR="002E4B09" w:rsidRPr="00C62F9B" w:rsidRDefault="002E4B09" w:rsidP="00971E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B09" w:rsidRPr="00C62F9B" w:rsidRDefault="002E4B09" w:rsidP="00971E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62F9B">
              <w:rPr>
                <w:rFonts w:ascii="Times New Roman" w:hAnsi="Times New Roman" w:cs="Times New Roman"/>
                <w:sz w:val="24"/>
                <w:szCs w:val="24"/>
              </w:rPr>
              <w:t>To figure out how well can the think and act based on the first principles</w:t>
            </w:r>
          </w:p>
          <w:p w:rsidR="002E4B09" w:rsidRPr="00C62F9B" w:rsidRDefault="002E4B09" w:rsidP="00971E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62F9B">
              <w:rPr>
                <w:rFonts w:ascii="Times New Roman" w:hAnsi="Times New Roman" w:cs="Times New Roman"/>
                <w:sz w:val="24"/>
                <w:szCs w:val="24"/>
              </w:rPr>
              <w:t xml:space="preserve">I want to model an AI that thinks exactly like me and then compare that with the actual possibilities </w:t>
            </w:r>
          </w:p>
          <w:p w:rsidR="002E4B09" w:rsidRPr="00C62F9B" w:rsidRDefault="002E4B09" w:rsidP="00971E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B09" w:rsidRPr="00C62F9B" w:rsidRDefault="002E4B09" w:rsidP="00971E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62F9B">
              <w:rPr>
                <w:rFonts w:ascii="Times New Roman" w:hAnsi="Times New Roman" w:cs="Times New Roman"/>
                <w:sz w:val="24"/>
                <w:szCs w:val="24"/>
              </w:rPr>
              <w:t xml:space="preserve">That way I can know what I am missing </w:t>
            </w:r>
          </w:p>
          <w:p w:rsidR="002E4B09" w:rsidRPr="00C62F9B" w:rsidRDefault="002E4B09" w:rsidP="00971E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2F9B" w:rsidRPr="00C62F9B" w:rsidRDefault="00C62F9B" w:rsidP="00971E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62F9B">
              <w:rPr>
                <w:rFonts w:ascii="Times New Roman" w:hAnsi="Times New Roman" w:cs="Times New Roman"/>
                <w:sz w:val="24"/>
                <w:szCs w:val="24"/>
              </w:rPr>
              <w:t xml:space="preserve">Is there a better algorithm </w:t>
            </w:r>
          </w:p>
        </w:tc>
      </w:tr>
    </w:tbl>
    <w:p w:rsidR="002C6E9D" w:rsidRDefault="002C6E9D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5377" w:rsidRDefault="00FD4907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new capabilities for the computers, that’s how the ML came about </w:t>
      </w:r>
    </w:p>
    <w:p w:rsidR="00FD4907" w:rsidRDefault="00FD4907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4907" w:rsidRDefault="00FD4907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AI</w:t>
      </w:r>
    </w:p>
    <w:p w:rsidR="00FD4907" w:rsidRDefault="00FD4907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40C0" w:rsidRDefault="000A40C0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Autonomous helicopter learning </w:t>
      </w:r>
    </w:p>
    <w:p w:rsidR="000A40C0" w:rsidRDefault="000A40C0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Handwriting recognition </w:t>
      </w:r>
    </w:p>
    <w:p w:rsidR="000A40C0" w:rsidRDefault="000A40C0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40C0" w:rsidRDefault="000A40C0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Fields of AI</w:t>
      </w:r>
    </w:p>
    <w:p w:rsidR="000A40C0" w:rsidRDefault="000A40C0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 language processing and computer vision </w:t>
      </w:r>
    </w:p>
    <w:p w:rsidR="000A40C0" w:rsidRDefault="000A40C0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00F3D" w:rsidTr="00F00F3D">
        <w:tc>
          <w:tcPr>
            <w:tcW w:w="9242" w:type="dxa"/>
            <w:shd w:val="clear" w:color="auto" w:fill="EEECE1" w:themeFill="background2"/>
          </w:tcPr>
          <w:p w:rsidR="00F00F3D" w:rsidRDefault="00F00F3D" w:rsidP="00971E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would you demonstrate AI using a simple robot </w:t>
            </w:r>
          </w:p>
          <w:p w:rsidR="00F00F3D" w:rsidRDefault="00F00F3D" w:rsidP="00971E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0F3D" w:rsidRDefault="00F00F3D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468" w:rsidRDefault="00490463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machine learning (the official definition?)</w:t>
      </w:r>
    </w:p>
    <w:p w:rsidR="00490463" w:rsidRDefault="00490463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0463" w:rsidRDefault="00F15852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of study that gives computers the ability to learn without being explicitly programmed </w:t>
      </w:r>
    </w:p>
    <w:p w:rsidR="002120A2" w:rsidRDefault="002120A2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20A2" w:rsidRDefault="002120A2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F15CA">
          <w:rPr>
            <w:rStyle w:val="Hyperlink"/>
            <w:rFonts w:ascii="Times New Roman" w:hAnsi="Times New Roman" w:cs="Times New Roman"/>
            <w:sz w:val="24"/>
            <w:szCs w:val="24"/>
          </w:rPr>
          <w:t>https://www.coursera.org/learn/machine-learning/lecture/Ujm7v/what-is-machine-learning</w:t>
        </w:r>
      </w:hyperlink>
    </w:p>
    <w:p w:rsidR="002120A2" w:rsidRDefault="002120A2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90463" w:rsidRPr="00C62F9B" w:rsidRDefault="00490463" w:rsidP="00971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90463" w:rsidRPr="00C6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25"/>
    <w:rsid w:val="000A40C0"/>
    <w:rsid w:val="00100103"/>
    <w:rsid w:val="002120A2"/>
    <w:rsid w:val="002C6E9D"/>
    <w:rsid w:val="002E4B09"/>
    <w:rsid w:val="00490463"/>
    <w:rsid w:val="006A1468"/>
    <w:rsid w:val="00735377"/>
    <w:rsid w:val="00943729"/>
    <w:rsid w:val="00971E25"/>
    <w:rsid w:val="00C62F9B"/>
    <w:rsid w:val="00D634ED"/>
    <w:rsid w:val="00F00F3D"/>
    <w:rsid w:val="00F15852"/>
    <w:rsid w:val="00FD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1E25"/>
    <w:pPr>
      <w:spacing w:after="0" w:line="240" w:lineRule="auto"/>
    </w:pPr>
  </w:style>
  <w:style w:type="table" w:styleId="TableGrid">
    <w:name w:val="Table Grid"/>
    <w:basedOn w:val="TableNormal"/>
    <w:uiPriority w:val="59"/>
    <w:rsid w:val="002E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40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1E25"/>
    <w:pPr>
      <w:spacing w:after="0" w:line="240" w:lineRule="auto"/>
    </w:pPr>
  </w:style>
  <w:style w:type="table" w:styleId="TableGrid">
    <w:name w:val="Table Grid"/>
    <w:basedOn w:val="TableNormal"/>
    <w:uiPriority w:val="59"/>
    <w:rsid w:val="002E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4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machine-learning/lecture/Ujm7v/what-is-machine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FC036FF9</Template>
  <TotalTime>171</TotalTime>
  <Pages>1</Pages>
  <Words>164</Words>
  <Characters>885</Characters>
  <Application>Microsoft Office Word</Application>
  <DocSecurity>0</DocSecurity>
  <Lines>36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Ullal, Manjit-G-XT</cp:lastModifiedBy>
  <cp:revision>14</cp:revision>
  <dcterms:created xsi:type="dcterms:W3CDTF">2019-03-22T05:08:00Z</dcterms:created>
  <dcterms:modified xsi:type="dcterms:W3CDTF">2019-03-22T07:59:00Z</dcterms:modified>
</cp:coreProperties>
</file>