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4ED" w:rsidRDefault="00400BC7" w:rsidP="00400BC7">
      <w:pPr>
        <w:pStyle w:val="NoSpacing"/>
      </w:pPr>
      <w:r>
        <w:t xml:space="preserve">NorthEastern </w:t>
      </w:r>
    </w:p>
    <w:p w:rsidR="00400BC7" w:rsidRDefault="00400BC7" w:rsidP="00400BC7">
      <w:pPr>
        <w:pStyle w:val="NoSpacing"/>
      </w:pPr>
    </w:p>
    <w:p w:rsidR="00400BC7" w:rsidRDefault="00400BC7" w:rsidP="00400BC7">
      <w:pPr>
        <w:pStyle w:val="NoSpacing"/>
      </w:pPr>
      <w:r>
        <w:t>Computational model</w:t>
      </w:r>
    </w:p>
    <w:p w:rsidR="00400BC7" w:rsidRDefault="00400BC7" w:rsidP="00400BC7">
      <w:pPr>
        <w:pStyle w:val="NoSpacing"/>
      </w:pPr>
      <w:r>
        <w:t xml:space="preserve">Complex technical applications </w:t>
      </w:r>
    </w:p>
    <w:p w:rsidR="00400BC7" w:rsidRDefault="00400BC7" w:rsidP="00400BC7">
      <w:pPr>
        <w:pStyle w:val="NoSpacing"/>
      </w:pPr>
      <w:r>
        <w:t xml:space="preserve">Electives available from arts media and design </w:t>
      </w:r>
    </w:p>
    <w:p w:rsidR="00400BC7" w:rsidRDefault="00400BC7" w:rsidP="00400BC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00BC7" w:rsidTr="00400BC7">
        <w:tc>
          <w:tcPr>
            <w:tcW w:w="9242" w:type="dxa"/>
          </w:tcPr>
          <w:p w:rsidR="00400BC7" w:rsidRDefault="00400BC7" w:rsidP="00400BC7">
            <w:pPr>
              <w:pStyle w:val="NoSpacing"/>
            </w:pPr>
            <w:r>
              <w:t>Algorithms</w:t>
            </w:r>
          </w:p>
          <w:p w:rsidR="00400BC7" w:rsidRDefault="00400BC7" w:rsidP="00400BC7">
            <w:pPr>
              <w:pStyle w:val="NoSpacing"/>
            </w:pPr>
          </w:p>
        </w:tc>
      </w:tr>
      <w:tr w:rsidR="00400BC7" w:rsidTr="00400BC7">
        <w:tc>
          <w:tcPr>
            <w:tcW w:w="9242" w:type="dxa"/>
          </w:tcPr>
          <w:p w:rsidR="00400BC7" w:rsidRDefault="00400BC7" w:rsidP="00400BC7">
            <w:pPr>
              <w:pStyle w:val="NoSpacing"/>
            </w:pPr>
          </w:p>
        </w:tc>
      </w:tr>
    </w:tbl>
    <w:p w:rsidR="00400BC7" w:rsidRDefault="00400BC7" w:rsidP="00400BC7">
      <w:pPr>
        <w:pStyle w:val="NoSpacing"/>
      </w:pPr>
    </w:p>
    <w:p w:rsidR="00400BC7" w:rsidRDefault="00400BC7" w:rsidP="00400BC7">
      <w:pPr>
        <w:pStyle w:val="NoSpacing"/>
      </w:pPr>
      <w:r>
        <w:t xml:space="preserve">Has Co-op, comes with paid positions up to 3 to 6 months </w:t>
      </w:r>
    </w:p>
    <w:p w:rsidR="00400BC7" w:rsidRDefault="00400BC7" w:rsidP="00400BC7">
      <w:pPr>
        <w:pStyle w:val="NoSpacing"/>
      </w:pPr>
      <w:r>
        <w:t xml:space="preserve">12 months of professional experience </w:t>
      </w:r>
    </w:p>
    <w:p w:rsidR="005361E4" w:rsidRDefault="005361E4" w:rsidP="00400BC7">
      <w:pPr>
        <w:pStyle w:val="NoSpacing"/>
      </w:pPr>
      <w:r>
        <w:t xml:space="preserve">Global leader in experiential learning </w:t>
      </w:r>
    </w:p>
    <w:p w:rsidR="005361E4" w:rsidRDefault="005361E4" w:rsidP="00400BC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361E4" w:rsidTr="005361E4">
        <w:tc>
          <w:tcPr>
            <w:tcW w:w="4621" w:type="dxa"/>
          </w:tcPr>
          <w:p w:rsidR="005361E4" w:rsidRDefault="005361E4" w:rsidP="00400BC7">
            <w:pPr>
              <w:pStyle w:val="NoSpacing"/>
            </w:pPr>
            <w:r>
              <w:t>NE computer science</w:t>
            </w:r>
          </w:p>
        </w:tc>
        <w:tc>
          <w:tcPr>
            <w:tcW w:w="4621" w:type="dxa"/>
          </w:tcPr>
          <w:p w:rsidR="005361E4" w:rsidRDefault="005361E4" w:rsidP="00400BC7">
            <w:pPr>
              <w:pStyle w:val="NoSpacing"/>
            </w:pPr>
            <w:hyperlink r:id="rId5" w:anchor="_ga=2.11098420.1017594353.1553132872-1505832613.1553132872" w:history="1">
              <w:r w:rsidRPr="005361E4">
                <w:rPr>
                  <w:rStyle w:val="Hyperlink"/>
                </w:rPr>
                <w:t>link</w:t>
              </w:r>
            </w:hyperlink>
          </w:p>
        </w:tc>
      </w:tr>
    </w:tbl>
    <w:p w:rsidR="005361E4" w:rsidRDefault="005361E4" w:rsidP="00400BC7">
      <w:pPr>
        <w:pStyle w:val="NoSpacing"/>
      </w:pPr>
      <w:r>
        <w:t xml:space="preserve"> </w:t>
      </w:r>
    </w:p>
    <w:p w:rsidR="00400BC7" w:rsidRDefault="00D26026" w:rsidP="00400BC7">
      <w:pPr>
        <w:pStyle w:val="NoSpacing"/>
      </w:pPr>
      <w:r>
        <w:t xml:space="preserve">Problems to work on </w:t>
      </w:r>
    </w:p>
    <w:p w:rsidR="00D26026" w:rsidRDefault="00D26026" w:rsidP="00400BC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26026" w:rsidTr="00D26026">
        <w:tc>
          <w:tcPr>
            <w:tcW w:w="9242" w:type="dxa"/>
          </w:tcPr>
          <w:p w:rsidR="00D26026" w:rsidRDefault="00D26026" w:rsidP="00D26026">
            <w:pPr>
              <w:pStyle w:val="NoSpacing"/>
            </w:pPr>
            <w:r>
              <w:t>1)</w:t>
            </w:r>
          </w:p>
          <w:p w:rsidR="00D26026" w:rsidRDefault="00D26026" w:rsidP="00D26026">
            <w:pPr>
              <w:pStyle w:val="NoSpacing"/>
            </w:pPr>
            <w:r>
              <w:t xml:space="preserve">True value </w:t>
            </w:r>
          </w:p>
          <w:p w:rsidR="00D26026" w:rsidRDefault="00D26026" w:rsidP="00D26026">
            <w:pPr>
              <w:pStyle w:val="NoSpacing"/>
            </w:pPr>
            <w:r>
              <w:t>True skill</w:t>
            </w:r>
          </w:p>
          <w:p w:rsidR="00D26026" w:rsidRDefault="00D26026" w:rsidP="00D26026">
            <w:pPr>
              <w:pStyle w:val="NoSpacing"/>
            </w:pPr>
            <w:r>
              <w:t xml:space="preserve">True hard work </w:t>
            </w:r>
          </w:p>
          <w:p w:rsidR="00D26026" w:rsidRDefault="00D26026" w:rsidP="00D26026">
            <w:pPr>
              <w:pStyle w:val="NoSpacing"/>
            </w:pPr>
            <w:r>
              <w:t xml:space="preserve">True creative content </w:t>
            </w:r>
          </w:p>
          <w:p w:rsidR="00D26026" w:rsidRDefault="00D26026" w:rsidP="00D26026">
            <w:pPr>
              <w:pStyle w:val="NoSpacing"/>
            </w:pPr>
            <w:r>
              <w:t xml:space="preserve">True </w:t>
            </w:r>
            <w:r>
              <w:t>genuine</w:t>
            </w:r>
          </w:p>
          <w:p w:rsidR="00D26026" w:rsidRDefault="00D26026" w:rsidP="00D26026">
            <w:pPr>
              <w:pStyle w:val="NoSpacing"/>
            </w:pPr>
          </w:p>
          <w:p w:rsidR="00D26026" w:rsidRDefault="00D26026" w:rsidP="00D26026">
            <w:pPr>
              <w:pStyle w:val="NoSpacing"/>
            </w:pPr>
            <w:r>
              <w:t xml:space="preserve">find the parameters </w:t>
            </w:r>
          </w:p>
          <w:p w:rsidR="00D26026" w:rsidRDefault="00D26026" w:rsidP="00D26026">
            <w:pPr>
              <w:pStyle w:val="NoSpacing"/>
            </w:pPr>
            <w:r>
              <w:t xml:space="preserve">analyse the subject and then categorise </w:t>
            </w:r>
          </w:p>
          <w:p w:rsidR="00D26026" w:rsidRDefault="00D26026" w:rsidP="00D26026">
            <w:pPr>
              <w:pStyle w:val="NoSpacing"/>
            </w:pPr>
          </w:p>
          <w:p w:rsidR="00D26026" w:rsidRDefault="00D26026" w:rsidP="00D26026">
            <w:pPr>
              <w:pStyle w:val="NoSpacing"/>
            </w:pPr>
            <w:r>
              <w:t>2)</w:t>
            </w:r>
          </w:p>
          <w:p w:rsidR="00D26026" w:rsidRDefault="00D26026" w:rsidP="00D26026">
            <w:pPr>
              <w:pStyle w:val="NoSpacing"/>
            </w:pPr>
            <w:r>
              <w:t xml:space="preserve">How to listen to your body </w:t>
            </w:r>
          </w:p>
          <w:p w:rsidR="00D26026" w:rsidRDefault="00D26026" w:rsidP="00D26026">
            <w:pPr>
              <w:pStyle w:val="NoSpacing"/>
            </w:pPr>
            <w:r>
              <w:t xml:space="preserve">how to have creative content and live meaningfully </w:t>
            </w:r>
          </w:p>
          <w:p w:rsidR="00D26026" w:rsidRDefault="00D26026" w:rsidP="00D26026">
            <w:pPr>
              <w:pStyle w:val="NoSpacing"/>
            </w:pPr>
          </w:p>
          <w:p w:rsidR="00D26026" w:rsidRDefault="00D26026" w:rsidP="00D26026">
            <w:pPr>
              <w:pStyle w:val="NoSpacing"/>
            </w:pPr>
            <w:r>
              <w:t>3)</w:t>
            </w:r>
          </w:p>
          <w:p w:rsidR="00D26026" w:rsidRDefault="00D26026" w:rsidP="00D26026">
            <w:pPr>
              <w:pStyle w:val="NoSpacing"/>
            </w:pPr>
            <w:r>
              <w:t xml:space="preserve">data is not enough </w:t>
            </w:r>
          </w:p>
          <w:p w:rsidR="00D26026" w:rsidRDefault="00D26026" w:rsidP="00D26026">
            <w:pPr>
              <w:pStyle w:val="NoSpacing"/>
            </w:pPr>
            <w:r>
              <w:t>you need wisdom from data</w:t>
            </w:r>
          </w:p>
        </w:tc>
      </w:tr>
    </w:tbl>
    <w:p w:rsidR="00400BC7" w:rsidRDefault="00400BC7" w:rsidP="00400BC7">
      <w:pPr>
        <w:pStyle w:val="NoSpacing"/>
      </w:pPr>
    </w:p>
    <w:p w:rsidR="003A6B35" w:rsidRDefault="003A6B35" w:rsidP="00400BC7">
      <w:pPr>
        <w:pStyle w:val="NoSpacing"/>
      </w:pPr>
      <w:r>
        <w:t>My Work</w:t>
      </w:r>
      <w:r>
        <w:tab/>
      </w:r>
    </w:p>
    <w:p w:rsidR="003A6B35" w:rsidRDefault="003A6B35" w:rsidP="00400BC7">
      <w:pPr>
        <w:pStyle w:val="NoSpacing"/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A6B35" w:rsidTr="003A6B35">
        <w:tc>
          <w:tcPr>
            <w:tcW w:w="9242" w:type="dxa"/>
          </w:tcPr>
          <w:p w:rsidR="003A6B35" w:rsidRDefault="003A6B35" w:rsidP="00400BC7">
            <w:pPr>
              <w:pStyle w:val="NoSpacing"/>
            </w:pPr>
            <w:r>
              <w:t>1)</w:t>
            </w:r>
          </w:p>
          <w:p w:rsidR="003A6B35" w:rsidRDefault="003A6B35" w:rsidP="00400BC7">
            <w:pPr>
              <w:pStyle w:val="NoSpacing"/>
            </w:pPr>
            <w:r>
              <w:t>Machine Learning Course, coursera</w:t>
            </w:r>
          </w:p>
          <w:p w:rsidR="003A6B35" w:rsidRDefault="003A6B35" w:rsidP="00400BC7">
            <w:pPr>
              <w:pStyle w:val="NoSpacing"/>
            </w:pPr>
          </w:p>
          <w:p w:rsidR="003A6B35" w:rsidRDefault="003A6B35" w:rsidP="00400BC7">
            <w:pPr>
              <w:pStyle w:val="NoSpacing"/>
            </w:pPr>
          </w:p>
        </w:tc>
      </w:tr>
    </w:tbl>
    <w:p w:rsidR="00400BC7" w:rsidRDefault="00400BC7" w:rsidP="00400BC7">
      <w:pPr>
        <w:pStyle w:val="NoSpacing"/>
      </w:pPr>
    </w:p>
    <w:p w:rsidR="00400BC7" w:rsidRDefault="00400BC7" w:rsidP="00400BC7">
      <w:pPr>
        <w:pStyle w:val="NoSpacing"/>
      </w:pPr>
    </w:p>
    <w:sectPr w:rsidR="00400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BC7"/>
    <w:rsid w:val="003A6B35"/>
    <w:rsid w:val="00400BC7"/>
    <w:rsid w:val="005361E4"/>
    <w:rsid w:val="00D26026"/>
    <w:rsid w:val="00D6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0BC7"/>
    <w:pPr>
      <w:spacing w:after="0" w:line="240" w:lineRule="auto"/>
    </w:pPr>
  </w:style>
  <w:style w:type="table" w:styleId="TableGrid">
    <w:name w:val="Table Grid"/>
    <w:basedOn w:val="TableNormal"/>
    <w:uiPriority w:val="59"/>
    <w:rsid w:val="00400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61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0BC7"/>
    <w:pPr>
      <w:spacing w:after="0" w:line="240" w:lineRule="auto"/>
    </w:pPr>
  </w:style>
  <w:style w:type="table" w:styleId="TableGrid">
    <w:name w:val="Table Grid"/>
    <w:basedOn w:val="TableNormal"/>
    <w:uiPriority w:val="59"/>
    <w:rsid w:val="00400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61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houry.northeastern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FC036FF9</Template>
  <TotalTime>1629</TotalTime>
  <Pages>1</Pages>
  <Words>98</Words>
  <Characters>511</Characters>
  <Application>Microsoft Office Word</Application>
  <DocSecurity>0</DocSecurity>
  <Lines>44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Ullal, Manjit-G-XT</dc:creator>
  <cp:lastModifiedBy>Ullal, Manjit-G-XT</cp:lastModifiedBy>
  <cp:revision>2</cp:revision>
  <dcterms:created xsi:type="dcterms:W3CDTF">2019-03-21T01:52:00Z</dcterms:created>
  <dcterms:modified xsi:type="dcterms:W3CDTF">2019-03-22T05:01:00Z</dcterms:modified>
</cp:coreProperties>
</file>