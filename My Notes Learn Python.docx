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ED" w:rsidRDefault="0032137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 w:rsidRPr="00321378">
        <w:rPr>
          <w:rFonts w:ascii="Times New Roman" w:hAnsi="Times New Roman" w:cs="Times New Roman"/>
          <w:sz w:val="24"/>
          <w:szCs w:val="24"/>
          <w:lang w:val="en-SG"/>
        </w:rPr>
        <w:t xml:space="preserve">Take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the inputs </w:t>
      </w:r>
    </w:p>
    <w:p w:rsidR="00321378" w:rsidRDefault="0032137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21378" w:rsidTr="00321378">
        <w:tc>
          <w:tcPr>
            <w:tcW w:w="9242" w:type="dxa"/>
          </w:tcPr>
          <w:p w:rsidR="00321378" w:rsidRDefault="0032137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321378" w:rsidRDefault="0032137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Print(“ enter your age”, end=’ ‘)</w:t>
            </w:r>
          </w:p>
          <w:p w:rsidR="00321378" w:rsidRPr="001C6F06" w:rsidRDefault="00321378" w:rsidP="000754F7">
            <w:pPr>
              <w:pStyle w:val="NoSpacing"/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Age = </w:t>
            </w:r>
            <w:r w:rsidRPr="001C6F06"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  <w:t>input()</w:t>
            </w:r>
          </w:p>
          <w:p w:rsidR="00321378" w:rsidRDefault="0032137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02786" w:rsidRDefault="00402786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Or </w:t>
            </w:r>
          </w:p>
          <w:p w:rsidR="00402786" w:rsidRDefault="00402786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02786" w:rsidRDefault="00402786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Age = input(“enter  your  age</w:t>
            </w:r>
            <w:r w:rsidR="00222468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”)</w:t>
            </w:r>
          </w:p>
        </w:tc>
      </w:tr>
    </w:tbl>
    <w:p w:rsidR="00321378" w:rsidRDefault="0032137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CE4AC4" w:rsidRDefault="0024561F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Take the arguments </w:t>
      </w:r>
    </w:p>
    <w:p w:rsidR="0024561F" w:rsidRDefault="0024561F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4561F" w:rsidTr="0024561F">
        <w:tc>
          <w:tcPr>
            <w:tcW w:w="9242" w:type="dxa"/>
          </w:tcPr>
          <w:p w:rsidR="0024561F" w:rsidRPr="00A020C9" w:rsidRDefault="0024561F" w:rsidP="000754F7">
            <w:pPr>
              <w:pStyle w:val="NoSpacing"/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</w:pPr>
          </w:p>
          <w:p w:rsidR="0024561F" w:rsidRPr="00A020C9" w:rsidRDefault="0024561F" w:rsidP="000754F7">
            <w:pPr>
              <w:pStyle w:val="NoSpacing"/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</w:pPr>
            <w:r w:rsidRPr="00A020C9"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  <w:t>From sys import argv</w:t>
            </w:r>
          </w:p>
          <w:p w:rsidR="0024561F" w:rsidRDefault="0024561F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24561F" w:rsidRDefault="0024561F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A, b  = argv</w:t>
            </w:r>
          </w:p>
          <w:p w:rsidR="0024561F" w:rsidRDefault="0024561F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24561F" w:rsidRDefault="0024561F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Print(“first”, a)</w:t>
            </w:r>
          </w:p>
          <w:p w:rsidR="0024561F" w:rsidRDefault="0024561F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24561F" w:rsidRDefault="0024561F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 or the 0</w:t>
            </w:r>
            <w:r w:rsidRPr="0024561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SG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argument is the script name</w:t>
            </w:r>
          </w:p>
          <w:p w:rsidR="0024561F" w:rsidRDefault="0024561F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</w:tbl>
    <w:p w:rsidR="0024561F" w:rsidRDefault="0024561F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D758B8" w:rsidRDefault="00D758B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Open a file and print the contents</w:t>
      </w:r>
    </w:p>
    <w:p w:rsidR="00D758B8" w:rsidRDefault="00D758B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This is not a preferred method </w:t>
      </w:r>
    </w:p>
    <w:p w:rsidR="00D758B8" w:rsidRDefault="00D758B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758B8" w:rsidTr="00D758B8">
        <w:tc>
          <w:tcPr>
            <w:tcW w:w="9242" w:type="dxa"/>
          </w:tcPr>
          <w:p w:rsidR="00D758B8" w:rsidRDefault="00D758B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758B8" w:rsidRDefault="00D758B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Filename  =  r”C:\downloads\test.txt”</w:t>
            </w:r>
          </w:p>
          <w:p w:rsidR="00D758B8" w:rsidRDefault="00D758B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Openfile  = open(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Filename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)</w:t>
            </w:r>
          </w:p>
          <w:p w:rsidR="00D758B8" w:rsidRDefault="00D758B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Print (Openfile.read())</w:t>
            </w:r>
          </w:p>
          <w:p w:rsidR="00D758B8" w:rsidRDefault="00D758B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</w:tbl>
    <w:p w:rsidR="00D758B8" w:rsidRDefault="00D758B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D758B8" w:rsidRDefault="00611D1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Few more methods worth remembering </w:t>
      </w:r>
    </w:p>
    <w:p w:rsidR="00611D18" w:rsidRDefault="00611D1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Read, readline, write, truncate, close and seek (moves the read/write cursor to beginning or end)</w:t>
      </w:r>
    </w:p>
    <w:p w:rsidR="00611D18" w:rsidRDefault="00611D1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5562" w:rsidTr="00435562">
        <w:tc>
          <w:tcPr>
            <w:tcW w:w="9242" w:type="dxa"/>
          </w:tcPr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Fileo = open(filename, ’w’)</w:t>
            </w: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Open the file in write mode</w:t>
            </w: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Fileo.truncate()</w:t>
            </w: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To clear the contents</w:t>
            </w: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Fileo.close()</w:t>
            </w: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Always close before opening again</w:t>
            </w: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35562" w:rsidRDefault="00435562" w:rsidP="004355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Fileo = open(filename, ’w’)</w:t>
            </w:r>
          </w:p>
          <w:p w:rsidR="00435562" w:rsidRDefault="00435562" w:rsidP="004355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Fileo.write(“12345”)</w:t>
            </w:r>
          </w:p>
          <w:p w:rsidR="00435562" w:rsidRDefault="00435562" w:rsidP="004355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Fileo.close()</w:t>
            </w:r>
          </w:p>
          <w:p w:rsidR="00435562" w:rsidRDefault="00435562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</w:tbl>
    <w:p w:rsidR="00435562" w:rsidRDefault="0043556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435562" w:rsidRDefault="0043556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B84CAA" w:rsidRDefault="00B84CAA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611D18" w:rsidRDefault="00901BE2" w:rsidP="000754F7">
      <w:pPr>
        <w:pStyle w:val="NoSpacing"/>
        <w:rPr>
          <w:rFonts w:ascii="Times New Roman" w:hAnsi="Times New Roman" w:cs="Times New Roman"/>
          <w:b/>
          <w:sz w:val="28"/>
          <w:szCs w:val="28"/>
          <w:lang w:val="en-SG"/>
        </w:rPr>
      </w:pPr>
      <w:r w:rsidRPr="009D2180">
        <w:rPr>
          <w:rFonts w:ascii="Times New Roman" w:hAnsi="Times New Roman" w:cs="Times New Roman"/>
          <w:b/>
          <w:sz w:val="28"/>
          <w:szCs w:val="28"/>
          <w:lang w:val="en-SG"/>
        </w:rPr>
        <w:t>Open questions</w:t>
      </w:r>
    </w:p>
    <w:p w:rsidR="009D2180" w:rsidRDefault="009D2180" w:rsidP="000754F7">
      <w:pPr>
        <w:pStyle w:val="NoSpacing"/>
        <w:rPr>
          <w:rFonts w:ascii="Times New Roman" w:hAnsi="Times New Roman" w:cs="Times New Roman"/>
          <w:b/>
          <w:sz w:val="28"/>
          <w:szCs w:val="28"/>
          <w:lang w:val="en-SG"/>
        </w:rPr>
      </w:pPr>
      <w:r>
        <w:rPr>
          <w:rFonts w:ascii="Times New Roman" w:hAnsi="Times New Roman" w:cs="Times New Roman"/>
          <w:b/>
          <w:sz w:val="28"/>
          <w:szCs w:val="28"/>
          <w:lang w:val="en-SG"/>
        </w:rPr>
        <w:pict>
          <v:rect id="_x0000_i1025" style="width:0;height:1.5pt" o:hralign="center" o:hrstd="t" o:hr="t" fillcolor="#a0a0a0" stroked="f"/>
        </w:pict>
      </w:r>
    </w:p>
    <w:p w:rsidR="001B3869" w:rsidRPr="009D2180" w:rsidRDefault="001B3869" w:rsidP="000754F7">
      <w:pPr>
        <w:pStyle w:val="NoSpacing"/>
        <w:rPr>
          <w:rFonts w:ascii="Times New Roman" w:hAnsi="Times New Roman" w:cs="Times New Roman"/>
          <w:b/>
          <w:sz w:val="28"/>
          <w:szCs w:val="28"/>
          <w:lang w:val="en-SG"/>
        </w:rPr>
      </w:pP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How to </w:t>
      </w:r>
      <w:r w:rsidR="00B8210B">
        <w:rPr>
          <w:rFonts w:ascii="Times New Roman" w:hAnsi="Times New Roman" w:cs="Times New Roman"/>
          <w:sz w:val="24"/>
          <w:szCs w:val="24"/>
          <w:lang w:val="en-SG"/>
        </w:rPr>
        <w:t>read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big files?</w:t>
      </w:r>
    </w:p>
    <w:p w:rsidR="00B8210B" w:rsidRDefault="00B8210B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8210B" w:rsidTr="00B8210B">
        <w:tc>
          <w:tcPr>
            <w:tcW w:w="9242" w:type="dxa"/>
          </w:tcPr>
          <w:p w:rsidR="00B8210B" w:rsidRDefault="00B8210B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B8210B" w:rsidRPr="00A020C9" w:rsidRDefault="00B8210B" w:rsidP="000754F7">
            <w:pPr>
              <w:pStyle w:val="NoSpacing"/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</w:pPr>
            <w:r w:rsidRPr="00A020C9"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  <w:t>With open(r”C:\downloads\test.txt”) as inline:</w:t>
            </w:r>
          </w:p>
          <w:p w:rsidR="00B8210B" w:rsidRPr="00A020C9" w:rsidRDefault="00B8210B" w:rsidP="000754F7">
            <w:pPr>
              <w:pStyle w:val="NoSpacing"/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</w:pPr>
            <w:r w:rsidRPr="00A020C9">
              <w:rPr>
                <w:rFonts w:ascii="Times New Roman" w:hAnsi="Times New Roman" w:cs="Times New Roman"/>
                <w:color w:val="0000FF"/>
                <w:sz w:val="24"/>
                <w:szCs w:val="24"/>
                <w:lang w:val="en-SG"/>
              </w:rPr>
              <w:t xml:space="preserve">    For line in inline:</w:t>
            </w:r>
          </w:p>
          <w:p w:rsidR="00B8210B" w:rsidRDefault="00B8210B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       Do_something_with(line)</w:t>
            </w:r>
          </w:p>
          <w:p w:rsidR="00516478" w:rsidRDefault="0051647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B8210B" w:rsidRDefault="0051647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This </w:t>
            </w:r>
            <w:r w:rsidRPr="00516478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only reads one line at a time. When the next line is read, the previous one will be garbage collected unless you have stored a reference to it somewhere else</w:t>
            </w:r>
          </w:p>
          <w:p w:rsidR="00BA31DC" w:rsidRDefault="00BA31DC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BA31DC" w:rsidRDefault="00BA31DC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This method is better because the file is large and you do not load the full file into the memory, which is done if you use readline()</w:t>
            </w:r>
          </w:p>
          <w:p w:rsidR="00516478" w:rsidRDefault="00516478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11F3E" w:rsidRDefault="00D11F3E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hyperlink r:id="rId5" w:history="1">
              <w:r w:rsidRPr="005A788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SG"/>
                </w:rPr>
                <w:t>https://stackoverflow.com/questions/6475328/read-large-text-files-in-python-line-by-line-without-loading-it-in-to-memory</w:t>
              </w:r>
            </w:hyperlink>
          </w:p>
          <w:p w:rsidR="00D11F3E" w:rsidRDefault="00D11F3E" w:rsidP="000754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</w:tbl>
    <w:p w:rsidR="00B8210B" w:rsidRDefault="00B8210B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B8210B" w:rsidRDefault="00B8210B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B8210B" w:rsidRDefault="00B8210B" w:rsidP="00B8210B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How to write big files?</w:t>
      </w:r>
    </w:p>
    <w:p w:rsidR="00B8210B" w:rsidRDefault="00B8210B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What is the preferred format?</w:t>
      </w: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Read flat file and then load it using hibernate</w:t>
      </w: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Hibernate for python </w:t>
      </w: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901BE2" w:rsidRDefault="00901BE2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611D18" w:rsidRDefault="00611D1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p w:rsidR="00611D18" w:rsidRPr="00321378" w:rsidRDefault="00611D18" w:rsidP="000754F7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</w:p>
    <w:sectPr w:rsidR="00611D18" w:rsidRPr="0032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4F7"/>
    <w:rsid w:val="000754F7"/>
    <w:rsid w:val="001B3869"/>
    <w:rsid w:val="001C6F06"/>
    <w:rsid w:val="00205FDB"/>
    <w:rsid w:val="00222468"/>
    <w:rsid w:val="0024561F"/>
    <w:rsid w:val="003124DA"/>
    <w:rsid w:val="00321378"/>
    <w:rsid w:val="00402786"/>
    <w:rsid w:val="00435562"/>
    <w:rsid w:val="00516478"/>
    <w:rsid w:val="00611D18"/>
    <w:rsid w:val="00901BE2"/>
    <w:rsid w:val="009D2180"/>
    <w:rsid w:val="009F1ED4"/>
    <w:rsid w:val="00A020C9"/>
    <w:rsid w:val="00B00C72"/>
    <w:rsid w:val="00B8210B"/>
    <w:rsid w:val="00B84CAA"/>
    <w:rsid w:val="00BA31DC"/>
    <w:rsid w:val="00C1376C"/>
    <w:rsid w:val="00CE4AC4"/>
    <w:rsid w:val="00D11F3E"/>
    <w:rsid w:val="00D634ED"/>
    <w:rsid w:val="00D7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4F7"/>
    <w:pPr>
      <w:spacing w:after="0" w:line="240" w:lineRule="auto"/>
    </w:pPr>
  </w:style>
  <w:style w:type="table" w:styleId="TableGrid">
    <w:name w:val="Table Grid"/>
    <w:basedOn w:val="TableNormal"/>
    <w:uiPriority w:val="59"/>
    <w:rsid w:val="00321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F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4F7"/>
    <w:pPr>
      <w:spacing w:after="0" w:line="240" w:lineRule="auto"/>
    </w:pPr>
  </w:style>
  <w:style w:type="table" w:styleId="TableGrid">
    <w:name w:val="Table Grid"/>
    <w:basedOn w:val="TableNormal"/>
    <w:uiPriority w:val="59"/>
    <w:rsid w:val="00321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F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6475328/read-large-text-files-in-python-line-by-line-without-loading-it-in-to-mem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3A248768</Template>
  <TotalTime>306</TotalTime>
  <Pages>2</Pages>
  <Words>206</Words>
  <Characters>1165</Characters>
  <Application>Microsoft Office Word</Application>
  <DocSecurity>0</DocSecurity>
  <Lines>84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24</cp:revision>
  <dcterms:created xsi:type="dcterms:W3CDTF">2018-12-26T06:25:00Z</dcterms:created>
  <dcterms:modified xsi:type="dcterms:W3CDTF">2018-12-27T08:01:00Z</dcterms:modified>
</cp:coreProperties>
</file>