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ED" w:rsidRDefault="002A3BE3" w:rsidP="002A3BE3">
      <w:pPr>
        <w:pStyle w:val="NoSpacing"/>
      </w:pPr>
      <w:r>
        <w:t>What did I figure out?</w:t>
      </w:r>
    </w:p>
    <w:p w:rsidR="002A3BE3" w:rsidRDefault="002A3BE3" w:rsidP="002A3BE3">
      <w:pPr>
        <w:pStyle w:val="NoSpacing"/>
      </w:pPr>
    </w:p>
    <w:p w:rsidR="002A3BE3" w:rsidRDefault="002A3BE3" w:rsidP="002A3BE3">
      <w:pPr>
        <w:pStyle w:val="NoSpacing"/>
      </w:pPr>
      <w:r>
        <w:t>Infosys spent is going to spend 10 million, which is 20% stake on the UC Berkeley Company called House of Fund, which is a company that finances UC Berkeley start-ups.</w:t>
      </w:r>
    </w:p>
    <w:p w:rsidR="002A3BE3" w:rsidRDefault="002A3BE3" w:rsidP="002A3BE3">
      <w:pPr>
        <w:pStyle w:val="NoSpacing"/>
      </w:pPr>
      <w:r>
        <w:t xml:space="preserve"> </w:t>
      </w:r>
    </w:p>
    <w:p w:rsidR="002A3BE3" w:rsidRDefault="002A3BE3" w:rsidP="002A3BE3">
      <w:pPr>
        <w:pStyle w:val="NoSpacing"/>
      </w:pPr>
      <w:r>
        <w:t>Among the companies that are funded by House of Funds, few caught my mind. Ayar Labs, which plans to revolutionize computing by using light for data transfer. Deepscale, which optimises AI computation.</w:t>
      </w:r>
    </w:p>
    <w:p w:rsidR="002A3BE3" w:rsidRDefault="002A3BE3" w:rsidP="002A3BE3">
      <w:pPr>
        <w:pStyle w:val="NoSpacing"/>
      </w:pPr>
    </w:p>
    <w:p w:rsidR="002A3BE3" w:rsidRDefault="002A3BE3" w:rsidP="002A3BE3">
      <w:pPr>
        <w:pStyle w:val="NoSpacing"/>
      </w:pPr>
      <w:r>
        <w:t>Mostly all are tech companies either creating new tech to improve old tech or replace old tech or just to clear few bottle necks or friction and make few things nicer. Nothing that I saw was absolutely necessary for mankind.</w:t>
      </w:r>
    </w:p>
    <w:p w:rsidR="002A3BE3" w:rsidRDefault="002A3BE3" w:rsidP="002A3BE3">
      <w:pPr>
        <w:pStyle w:val="NoSpacing"/>
      </w:pPr>
    </w:p>
    <w:p w:rsidR="002A3BE3" w:rsidRDefault="00FC6900" w:rsidP="002A3BE3">
      <w:pPr>
        <w:pStyle w:val="NoSpacing"/>
      </w:pPr>
      <w:r>
        <w:t>I don’t feel Facebook is absolutely but WhatsApp is because it helps communication.</w:t>
      </w:r>
    </w:p>
    <w:p w:rsidR="00FC6900" w:rsidRDefault="00FC6900" w:rsidP="002A3BE3">
      <w:pPr>
        <w:pStyle w:val="NoSpacing"/>
      </w:pPr>
    </w:p>
    <w:p w:rsidR="00FC6900" w:rsidRDefault="00FC6900" w:rsidP="002A3BE3">
      <w:pPr>
        <w:pStyle w:val="NoSpacing"/>
      </w:pPr>
      <w:r>
        <w:t>You need to create something that feels absolutely needed. Not something that is nice to have but you can do away with it. Create something like air or water, not lemonade.</w:t>
      </w:r>
    </w:p>
    <w:p w:rsidR="00FC6900" w:rsidRDefault="00FC6900" w:rsidP="002A3BE3">
      <w:pPr>
        <w:pStyle w:val="NoSpacing"/>
      </w:pPr>
      <w:bookmarkStart w:id="0" w:name="_GoBack"/>
      <w:bookmarkEnd w:id="0"/>
    </w:p>
    <w:sectPr w:rsidR="00FC6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E3"/>
    <w:rsid w:val="002A3BE3"/>
    <w:rsid w:val="00D634ED"/>
    <w:rsid w:val="00FC69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B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72B3CCEB</Template>
  <TotalTime>13</TotalTime>
  <Pages>1</Pages>
  <Words>151</Words>
  <Characters>724</Characters>
  <Application>Microsoft Office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Ullal, Manjit-G-XT</dc:creator>
  <cp:lastModifiedBy>Ullal, Manjit-G-XT</cp:lastModifiedBy>
  <cp:revision>1</cp:revision>
  <dcterms:created xsi:type="dcterms:W3CDTF">2019-03-25T05:21:00Z</dcterms:created>
  <dcterms:modified xsi:type="dcterms:W3CDTF">2019-03-25T05:34:00Z</dcterms:modified>
</cp:coreProperties>
</file>