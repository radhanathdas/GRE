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0C2" w:rsidRDefault="00276C17">
      <w:r>
        <w:t>Hi,</w:t>
      </w:r>
    </w:p>
    <w:p w:rsidR="00276C17" w:rsidRDefault="00276C17" w:rsidP="00276C17">
      <w:pPr>
        <w:pStyle w:val="NoSpacing"/>
      </w:pPr>
      <w:r>
        <w:t xml:space="preserve">I am very excited to finally finish the process from my end. The last element for the completion of </w:t>
      </w:r>
      <w:r w:rsidR="002208AF">
        <w:t xml:space="preserve">the </w:t>
      </w:r>
      <w:r>
        <w:t xml:space="preserve">application </w:t>
      </w:r>
      <w:r w:rsidR="002208AF">
        <w:t>is</w:t>
      </w:r>
      <w:r>
        <w:t xml:space="preserve"> your valuable recommendation. I have enclosed a sample letter. I have drafted this letter after consulting many of my friends who have already graduated</w:t>
      </w:r>
      <w:r w:rsidR="00BF4993">
        <w:t>.</w:t>
      </w:r>
    </w:p>
    <w:p w:rsidR="00276C17" w:rsidRDefault="00276C17" w:rsidP="00276C17">
      <w:pPr>
        <w:pStyle w:val="NoSpacing"/>
      </w:pPr>
    </w:p>
    <w:p w:rsidR="00276C17" w:rsidRDefault="00276C17" w:rsidP="00276C17">
      <w:pPr>
        <w:pStyle w:val="NoSpacing"/>
      </w:pPr>
      <w:r>
        <w:t xml:space="preserve">The universities mainly look for research potential </w:t>
      </w:r>
      <w:r w:rsidR="00BF4993">
        <w:t xml:space="preserve">and suitability </w:t>
      </w:r>
      <w:r>
        <w:t>of the candidate among other things, and so the obvious way to find that out is by looking at the past accomplishments, either in academic setting or in</w:t>
      </w:r>
      <w:r w:rsidR="002208AF">
        <w:t xml:space="preserve"> the</w:t>
      </w:r>
      <w:r>
        <w:t xml:space="preserve"> industry. </w:t>
      </w:r>
      <w:r w:rsidR="002208AF">
        <w:t>They would like see to 1 or 2 examples with details.</w:t>
      </w:r>
      <w:r w:rsidR="00BF4993">
        <w:t xml:space="preserve"> I have tried to make the best case.</w:t>
      </w:r>
    </w:p>
    <w:p w:rsidR="002208AF" w:rsidRDefault="002208AF" w:rsidP="00276C17">
      <w:pPr>
        <w:pStyle w:val="NoSpacing"/>
      </w:pPr>
    </w:p>
    <w:p w:rsidR="002208AF" w:rsidRDefault="002208AF" w:rsidP="00276C17">
      <w:pPr>
        <w:pStyle w:val="NoSpacing"/>
      </w:pPr>
      <w:r>
        <w:t xml:space="preserve">Here is the list of Universities I am applying for </w:t>
      </w:r>
    </w:p>
    <w:p w:rsidR="002208AF" w:rsidRDefault="002208AF" w:rsidP="00276C17">
      <w:pPr>
        <w:pStyle w:val="NoSpacing"/>
      </w:pPr>
    </w:p>
    <w:p w:rsidR="002208AF" w:rsidRDefault="002208AF" w:rsidP="00276C17">
      <w:pPr>
        <w:pStyle w:val="NoSpacing"/>
      </w:pPr>
    </w:p>
    <w:p w:rsidR="002208AF" w:rsidRDefault="002208AF" w:rsidP="00276C17">
      <w:pPr>
        <w:pStyle w:val="NoSpacing"/>
      </w:pPr>
    </w:p>
    <w:p w:rsidR="002208AF" w:rsidRDefault="002208AF" w:rsidP="00276C17">
      <w:pPr>
        <w:pStyle w:val="NoSpacing"/>
      </w:pPr>
      <w:r>
        <w:t xml:space="preserve">I am concerned that you will have to spend some time doing this as there are 6 universities; I hope that the university would have made their processes simple enough to do this quickly. I suggest you pick them based on the deadline. I cannot thank enough for this recommendation as this is one the key factor of my profile. I shall keep you posted on the results. Probably by the end of March 2019 the results </w:t>
      </w:r>
      <w:r w:rsidR="005F545E">
        <w:t>will</w:t>
      </w:r>
      <w:bookmarkStart w:id="0" w:name="_GoBack"/>
      <w:bookmarkEnd w:id="0"/>
      <w:r>
        <w:t xml:space="preserve"> be out. </w:t>
      </w:r>
    </w:p>
    <w:p w:rsidR="00BF4993" w:rsidRDefault="00BF4993" w:rsidP="00276C17">
      <w:pPr>
        <w:pStyle w:val="NoSpacing"/>
      </w:pPr>
    </w:p>
    <w:p w:rsidR="002208AF" w:rsidRDefault="002208AF" w:rsidP="00276C17">
      <w:pPr>
        <w:pStyle w:val="NoSpacing"/>
      </w:pPr>
      <w:r>
        <w:t>Regards,</w:t>
      </w:r>
    </w:p>
    <w:p w:rsidR="002208AF" w:rsidRDefault="002208AF" w:rsidP="00276C17">
      <w:pPr>
        <w:pStyle w:val="NoSpacing"/>
      </w:pPr>
      <w:r>
        <w:t>Manjit</w:t>
      </w:r>
    </w:p>
    <w:sectPr w:rsidR="0022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17"/>
    <w:rsid w:val="002208AF"/>
    <w:rsid w:val="00276C17"/>
    <w:rsid w:val="003D60C2"/>
    <w:rsid w:val="005F545E"/>
    <w:rsid w:val="00A15701"/>
    <w:rsid w:val="00B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C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F7CCD7FC</Template>
  <TotalTime>105</TotalTime>
  <Pages>1</Pages>
  <Words>197</Words>
  <Characters>894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1</cp:revision>
  <dcterms:created xsi:type="dcterms:W3CDTF">2018-12-03T07:24:00Z</dcterms:created>
  <dcterms:modified xsi:type="dcterms:W3CDTF">2018-12-03T09:09:00Z</dcterms:modified>
</cp:coreProperties>
</file>