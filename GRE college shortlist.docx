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D9B" w:rsidRPr="000655BC" w:rsidRDefault="00BB4336" w:rsidP="00B02BEA">
      <w:pPr>
        <w:pStyle w:val="NoSpacing"/>
        <w:rPr>
          <w:sz w:val="20"/>
          <w:szCs w:val="20"/>
        </w:rPr>
      </w:pPr>
      <w:r w:rsidRPr="000655BC">
        <w:rPr>
          <w:sz w:val="20"/>
          <w:szCs w:val="20"/>
        </w:rPr>
        <w:t>Already filtered as per location</w:t>
      </w:r>
    </w:p>
    <w:p w:rsidR="00BB4336" w:rsidRPr="000655BC" w:rsidRDefault="00BB4336" w:rsidP="00B02BEA">
      <w:pPr>
        <w:pStyle w:val="NoSpacing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4093"/>
        <w:gridCol w:w="1702"/>
        <w:gridCol w:w="1664"/>
        <w:gridCol w:w="1556"/>
      </w:tblGrid>
      <w:tr w:rsidR="00BB4336" w:rsidRPr="000655BC" w:rsidTr="00BB4336">
        <w:tc>
          <w:tcPr>
            <w:tcW w:w="561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No</w:t>
            </w:r>
          </w:p>
        </w:tc>
        <w:tc>
          <w:tcPr>
            <w:tcW w:w="4093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Name</w:t>
            </w:r>
          </w:p>
        </w:tc>
        <w:tc>
          <w:tcPr>
            <w:tcW w:w="1702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Acceptance rate</w:t>
            </w:r>
          </w:p>
        </w:tc>
        <w:tc>
          <w:tcPr>
            <w:tcW w:w="1664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Location</w:t>
            </w:r>
          </w:p>
        </w:tc>
        <w:tc>
          <w:tcPr>
            <w:tcW w:w="1556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Fees</w:t>
            </w:r>
          </w:p>
        </w:tc>
      </w:tr>
      <w:tr w:rsidR="00BB4336" w:rsidRPr="000655BC" w:rsidTr="00BB4336">
        <w:tc>
          <w:tcPr>
            <w:tcW w:w="561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093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Rice University</w:t>
            </w:r>
          </w:p>
        </w:tc>
        <w:tc>
          <w:tcPr>
            <w:tcW w:w="1702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15</w:t>
            </w:r>
          </w:p>
        </w:tc>
        <w:tc>
          <w:tcPr>
            <w:tcW w:w="1664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Houston</w:t>
            </w:r>
          </w:p>
        </w:tc>
        <w:tc>
          <w:tcPr>
            <w:tcW w:w="1556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22k</w:t>
            </w:r>
          </w:p>
        </w:tc>
      </w:tr>
      <w:tr w:rsidR="00BB4336" w:rsidRPr="000655BC" w:rsidTr="00BB4336">
        <w:tc>
          <w:tcPr>
            <w:tcW w:w="561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093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Georgia Institute of Technology</w:t>
            </w:r>
          </w:p>
        </w:tc>
        <w:tc>
          <w:tcPr>
            <w:tcW w:w="1702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26</w:t>
            </w:r>
          </w:p>
        </w:tc>
        <w:tc>
          <w:tcPr>
            <w:tcW w:w="1664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Atlanta</w:t>
            </w:r>
          </w:p>
        </w:tc>
        <w:tc>
          <w:tcPr>
            <w:tcW w:w="1556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13k</w:t>
            </w:r>
          </w:p>
        </w:tc>
      </w:tr>
      <w:tr w:rsidR="00BB4336" w:rsidRPr="000655BC" w:rsidTr="00BB4336">
        <w:tc>
          <w:tcPr>
            <w:tcW w:w="561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093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 xml:space="preserve">University of Southern California </w:t>
            </w:r>
          </w:p>
        </w:tc>
        <w:tc>
          <w:tcPr>
            <w:tcW w:w="1702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17</w:t>
            </w:r>
          </w:p>
        </w:tc>
        <w:tc>
          <w:tcPr>
            <w:tcW w:w="1664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Los Angeles</w:t>
            </w:r>
          </w:p>
        </w:tc>
        <w:tc>
          <w:tcPr>
            <w:tcW w:w="1556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33k</w:t>
            </w:r>
          </w:p>
        </w:tc>
      </w:tr>
      <w:tr w:rsidR="00BB4336" w:rsidRPr="000655BC" w:rsidTr="00BB4336">
        <w:tc>
          <w:tcPr>
            <w:tcW w:w="561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093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University of Pennsylvania</w:t>
            </w:r>
          </w:p>
        </w:tc>
        <w:tc>
          <w:tcPr>
            <w:tcW w:w="1702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9</w:t>
            </w:r>
          </w:p>
        </w:tc>
        <w:tc>
          <w:tcPr>
            <w:tcW w:w="1664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Philadelphia</w:t>
            </w:r>
          </w:p>
        </w:tc>
        <w:tc>
          <w:tcPr>
            <w:tcW w:w="1556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23k</w:t>
            </w:r>
          </w:p>
        </w:tc>
      </w:tr>
      <w:tr w:rsidR="00BB4336" w:rsidRPr="000655BC" w:rsidTr="00BB4336">
        <w:tc>
          <w:tcPr>
            <w:tcW w:w="561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093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Brown University</w:t>
            </w:r>
          </w:p>
        </w:tc>
        <w:tc>
          <w:tcPr>
            <w:tcW w:w="1702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9</w:t>
            </w:r>
          </w:p>
        </w:tc>
        <w:tc>
          <w:tcPr>
            <w:tcW w:w="1664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Providence</w:t>
            </w:r>
          </w:p>
        </w:tc>
        <w:tc>
          <w:tcPr>
            <w:tcW w:w="1556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25k</w:t>
            </w:r>
          </w:p>
        </w:tc>
      </w:tr>
      <w:tr w:rsidR="00BB4336" w:rsidRPr="000655BC" w:rsidTr="00BB4336">
        <w:tc>
          <w:tcPr>
            <w:tcW w:w="561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093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 xml:space="preserve">University of Illinois at Urbana </w:t>
            </w:r>
          </w:p>
        </w:tc>
        <w:tc>
          <w:tcPr>
            <w:tcW w:w="1702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60</w:t>
            </w:r>
          </w:p>
        </w:tc>
        <w:tc>
          <w:tcPr>
            <w:tcW w:w="1664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Illinois</w:t>
            </w:r>
          </w:p>
        </w:tc>
        <w:tc>
          <w:tcPr>
            <w:tcW w:w="1556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16k</w:t>
            </w:r>
          </w:p>
        </w:tc>
      </w:tr>
      <w:tr w:rsidR="00BB4336" w:rsidRPr="000655BC" w:rsidTr="00BB4336">
        <w:tc>
          <w:tcPr>
            <w:tcW w:w="561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093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Cornell University</w:t>
            </w:r>
          </w:p>
        </w:tc>
        <w:tc>
          <w:tcPr>
            <w:tcW w:w="1702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14</w:t>
            </w:r>
          </w:p>
        </w:tc>
        <w:tc>
          <w:tcPr>
            <w:tcW w:w="1664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Ithaca</w:t>
            </w:r>
          </w:p>
        </w:tc>
        <w:tc>
          <w:tcPr>
            <w:tcW w:w="1556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30k</w:t>
            </w:r>
          </w:p>
        </w:tc>
      </w:tr>
      <w:tr w:rsidR="00BB4336" w:rsidRPr="000655BC" w:rsidTr="00BB4336">
        <w:tc>
          <w:tcPr>
            <w:tcW w:w="561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093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University of Chicago</w:t>
            </w:r>
          </w:p>
        </w:tc>
        <w:tc>
          <w:tcPr>
            <w:tcW w:w="1702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8</w:t>
            </w:r>
          </w:p>
        </w:tc>
        <w:tc>
          <w:tcPr>
            <w:tcW w:w="1664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Chicago</w:t>
            </w:r>
          </w:p>
        </w:tc>
        <w:tc>
          <w:tcPr>
            <w:tcW w:w="1556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31k</w:t>
            </w:r>
          </w:p>
        </w:tc>
      </w:tr>
      <w:tr w:rsidR="00BB4336" w:rsidRPr="000655BC" w:rsidTr="00BB4336">
        <w:tc>
          <w:tcPr>
            <w:tcW w:w="561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093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University of Michigan Ann Arbor</w:t>
            </w:r>
          </w:p>
        </w:tc>
        <w:tc>
          <w:tcPr>
            <w:tcW w:w="1702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29</w:t>
            </w:r>
          </w:p>
        </w:tc>
        <w:tc>
          <w:tcPr>
            <w:tcW w:w="1664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Ann Arbor</w:t>
            </w:r>
          </w:p>
        </w:tc>
        <w:tc>
          <w:tcPr>
            <w:tcW w:w="1556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16k</w:t>
            </w:r>
          </w:p>
        </w:tc>
      </w:tr>
      <w:tr w:rsidR="00BB4336" w:rsidRPr="000655BC" w:rsidTr="00BB4336">
        <w:tc>
          <w:tcPr>
            <w:tcW w:w="561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093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University of California Los Angeles</w:t>
            </w:r>
          </w:p>
        </w:tc>
        <w:tc>
          <w:tcPr>
            <w:tcW w:w="1702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18</w:t>
            </w:r>
          </w:p>
        </w:tc>
        <w:tc>
          <w:tcPr>
            <w:tcW w:w="1664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LA</w:t>
            </w:r>
          </w:p>
        </w:tc>
        <w:tc>
          <w:tcPr>
            <w:tcW w:w="1556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14k</w:t>
            </w:r>
          </w:p>
        </w:tc>
      </w:tr>
      <w:tr w:rsidR="00BB4336" w:rsidRPr="000655BC" w:rsidTr="00BB4336">
        <w:tc>
          <w:tcPr>
            <w:tcW w:w="561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093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University of Texas Austin</w:t>
            </w:r>
          </w:p>
        </w:tc>
        <w:tc>
          <w:tcPr>
            <w:tcW w:w="1702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40</w:t>
            </w:r>
          </w:p>
        </w:tc>
        <w:tc>
          <w:tcPr>
            <w:tcW w:w="1664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Austin</w:t>
            </w:r>
          </w:p>
        </w:tc>
        <w:tc>
          <w:tcPr>
            <w:tcW w:w="1556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16k</w:t>
            </w:r>
          </w:p>
        </w:tc>
      </w:tr>
      <w:tr w:rsidR="00BB4336" w:rsidRPr="000655BC" w:rsidTr="00BB4336">
        <w:tc>
          <w:tcPr>
            <w:tcW w:w="561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093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Northeastern University</w:t>
            </w:r>
          </w:p>
        </w:tc>
        <w:tc>
          <w:tcPr>
            <w:tcW w:w="1702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29</w:t>
            </w:r>
          </w:p>
        </w:tc>
        <w:tc>
          <w:tcPr>
            <w:tcW w:w="1664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Boston</w:t>
            </w:r>
          </w:p>
        </w:tc>
        <w:tc>
          <w:tcPr>
            <w:tcW w:w="1556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29k</w:t>
            </w:r>
          </w:p>
        </w:tc>
      </w:tr>
      <w:tr w:rsidR="00BB4336" w:rsidRPr="000655BC" w:rsidTr="00BB4336">
        <w:tc>
          <w:tcPr>
            <w:tcW w:w="561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093" w:type="dxa"/>
          </w:tcPr>
          <w:p w:rsidR="00BB4336" w:rsidRPr="000655BC" w:rsidRDefault="00431EBA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Virginia Tech</w:t>
            </w:r>
          </w:p>
        </w:tc>
        <w:tc>
          <w:tcPr>
            <w:tcW w:w="1702" w:type="dxa"/>
          </w:tcPr>
          <w:p w:rsidR="00BB4336" w:rsidRPr="000655BC" w:rsidRDefault="00431EBA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71</w:t>
            </w:r>
          </w:p>
        </w:tc>
        <w:tc>
          <w:tcPr>
            <w:tcW w:w="1664" w:type="dxa"/>
          </w:tcPr>
          <w:p w:rsidR="00BB4336" w:rsidRPr="000655BC" w:rsidRDefault="00431EBA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Virginia</w:t>
            </w:r>
          </w:p>
        </w:tc>
        <w:tc>
          <w:tcPr>
            <w:tcW w:w="1556" w:type="dxa"/>
          </w:tcPr>
          <w:p w:rsidR="00BB4336" w:rsidRPr="000655BC" w:rsidRDefault="00431EBA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17k</w:t>
            </w:r>
          </w:p>
        </w:tc>
      </w:tr>
      <w:tr w:rsidR="00BB4336" w:rsidRPr="000655BC" w:rsidTr="00BB4336">
        <w:tc>
          <w:tcPr>
            <w:tcW w:w="561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093" w:type="dxa"/>
          </w:tcPr>
          <w:p w:rsidR="00BB4336" w:rsidRPr="000655BC" w:rsidRDefault="00431EBA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Princeton University</w:t>
            </w:r>
          </w:p>
        </w:tc>
        <w:tc>
          <w:tcPr>
            <w:tcW w:w="1702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664" w:type="dxa"/>
          </w:tcPr>
          <w:p w:rsidR="00BB4336" w:rsidRPr="000655BC" w:rsidRDefault="00431EBA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New Jersey</w:t>
            </w:r>
          </w:p>
        </w:tc>
        <w:tc>
          <w:tcPr>
            <w:tcW w:w="1556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</w:p>
        </w:tc>
      </w:tr>
      <w:tr w:rsidR="00BB4336" w:rsidRPr="000655BC" w:rsidTr="00BB4336">
        <w:tc>
          <w:tcPr>
            <w:tcW w:w="561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093" w:type="dxa"/>
          </w:tcPr>
          <w:p w:rsidR="00BB4336" w:rsidRPr="000655BC" w:rsidRDefault="00431EBA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University of California San Diego</w:t>
            </w:r>
          </w:p>
        </w:tc>
        <w:tc>
          <w:tcPr>
            <w:tcW w:w="1702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664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56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</w:p>
        </w:tc>
      </w:tr>
      <w:tr w:rsidR="00BB4336" w:rsidRPr="000655BC" w:rsidTr="00BB4336">
        <w:tc>
          <w:tcPr>
            <w:tcW w:w="561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093" w:type="dxa"/>
          </w:tcPr>
          <w:p w:rsidR="00BB4336" w:rsidRPr="000655BC" w:rsidRDefault="00431EBA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University of Wisconsin Madison</w:t>
            </w:r>
          </w:p>
        </w:tc>
        <w:tc>
          <w:tcPr>
            <w:tcW w:w="1702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664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56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</w:p>
        </w:tc>
      </w:tr>
      <w:tr w:rsidR="00BB4336" w:rsidRPr="000655BC" w:rsidTr="00BB4336">
        <w:tc>
          <w:tcPr>
            <w:tcW w:w="561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093" w:type="dxa"/>
          </w:tcPr>
          <w:p w:rsidR="00BB4336" w:rsidRPr="000655BC" w:rsidRDefault="00431EBA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Texas A&amp;M University TAMU</w:t>
            </w:r>
          </w:p>
        </w:tc>
        <w:tc>
          <w:tcPr>
            <w:tcW w:w="1702" w:type="dxa"/>
          </w:tcPr>
          <w:p w:rsidR="00BB4336" w:rsidRPr="000655BC" w:rsidRDefault="00431EBA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24</w:t>
            </w:r>
          </w:p>
        </w:tc>
        <w:tc>
          <w:tcPr>
            <w:tcW w:w="1664" w:type="dxa"/>
          </w:tcPr>
          <w:p w:rsidR="00BB4336" w:rsidRPr="000655BC" w:rsidRDefault="00431EBA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Texas</w:t>
            </w:r>
          </w:p>
        </w:tc>
        <w:tc>
          <w:tcPr>
            <w:tcW w:w="1556" w:type="dxa"/>
          </w:tcPr>
          <w:p w:rsidR="00BB4336" w:rsidRPr="000655BC" w:rsidRDefault="00431EBA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12k</w:t>
            </w:r>
          </w:p>
        </w:tc>
      </w:tr>
      <w:tr w:rsidR="00BB4336" w:rsidRPr="000655BC" w:rsidTr="00BB4336">
        <w:tc>
          <w:tcPr>
            <w:tcW w:w="561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093" w:type="dxa"/>
          </w:tcPr>
          <w:p w:rsidR="00BB4336" w:rsidRPr="000655BC" w:rsidRDefault="00431EBA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Purdue University</w:t>
            </w:r>
          </w:p>
        </w:tc>
        <w:tc>
          <w:tcPr>
            <w:tcW w:w="1702" w:type="dxa"/>
          </w:tcPr>
          <w:p w:rsidR="00BB4336" w:rsidRPr="000655BC" w:rsidRDefault="00431EBA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23</w:t>
            </w:r>
          </w:p>
        </w:tc>
        <w:tc>
          <w:tcPr>
            <w:tcW w:w="1664" w:type="dxa"/>
          </w:tcPr>
          <w:p w:rsidR="00BB4336" w:rsidRPr="000655BC" w:rsidRDefault="00431EBA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Indiana</w:t>
            </w:r>
          </w:p>
        </w:tc>
        <w:tc>
          <w:tcPr>
            <w:tcW w:w="1556" w:type="dxa"/>
          </w:tcPr>
          <w:p w:rsidR="00BB4336" w:rsidRPr="000655BC" w:rsidRDefault="00431EBA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31k</w:t>
            </w:r>
          </w:p>
        </w:tc>
      </w:tr>
      <w:tr w:rsidR="00BB4336" w:rsidRPr="000655BC" w:rsidTr="00BB4336">
        <w:tc>
          <w:tcPr>
            <w:tcW w:w="561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093" w:type="dxa"/>
          </w:tcPr>
          <w:p w:rsidR="00BB4336" w:rsidRPr="000655BC" w:rsidRDefault="00431EBA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Pennsylvania State University</w:t>
            </w:r>
          </w:p>
        </w:tc>
        <w:tc>
          <w:tcPr>
            <w:tcW w:w="1702" w:type="dxa"/>
          </w:tcPr>
          <w:p w:rsidR="00BB4336" w:rsidRPr="000655BC" w:rsidRDefault="00431EBA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30</w:t>
            </w:r>
          </w:p>
        </w:tc>
        <w:tc>
          <w:tcPr>
            <w:tcW w:w="1664" w:type="dxa"/>
          </w:tcPr>
          <w:p w:rsidR="00BB4336" w:rsidRPr="000655BC" w:rsidRDefault="00431EBA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Penn</w:t>
            </w:r>
          </w:p>
        </w:tc>
        <w:tc>
          <w:tcPr>
            <w:tcW w:w="1556" w:type="dxa"/>
          </w:tcPr>
          <w:p w:rsidR="00BB4336" w:rsidRPr="000655BC" w:rsidRDefault="00431EBA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34k</w:t>
            </w:r>
          </w:p>
        </w:tc>
      </w:tr>
      <w:tr w:rsidR="00BB4336" w:rsidRPr="000655BC" w:rsidTr="00BB4336">
        <w:tc>
          <w:tcPr>
            <w:tcW w:w="561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093" w:type="dxa"/>
          </w:tcPr>
          <w:p w:rsidR="00BB4336" w:rsidRPr="000655BC" w:rsidRDefault="00431EBA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Michigan State University</w:t>
            </w:r>
          </w:p>
        </w:tc>
        <w:tc>
          <w:tcPr>
            <w:tcW w:w="1702" w:type="dxa"/>
          </w:tcPr>
          <w:p w:rsidR="00BB4336" w:rsidRPr="000655BC" w:rsidRDefault="00431EBA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9</w:t>
            </w:r>
          </w:p>
        </w:tc>
        <w:tc>
          <w:tcPr>
            <w:tcW w:w="1664" w:type="dxa"/>
          </w:tcPr>
          <w:p w:rsidR="00BB4336" w:rsidRPr="000655BC" w:rsidRDefault="00431EBA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Michigan</w:t>
            </w:r>
          </w:p>
        </w:tc>
        <w:tc>
          <w:tcPr>
            <w:tcW w:w="1556" w:type="dxa"/>
          </w:tcPr>
          <w:p w:rsidR="00BB4336" w:rsidRPr="000655BC" w:rsidRDefault="00431EBA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23k</w:t>
            </w:r>
          </w:p>
        </w:tc>
      </w:tr>
      <w:tr w:rsidR="00BB4336" w:rsidRPr="000655BC" w:rsidTr="00BB4336">
        <w:tc>
          <w:tcPr>
            <w:tcW w:w="561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093" w:type="dxa"/>
          </w:tcPr>
          <w:p w:rsidR="00BB4336" w:rsidRPr="000655BC" w:rsidRDefault="00431EBA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Iowa State University</w:t>
            </w:r>
          </w:p>
        </w:tc>
        <w:tc>
          <w:tcPr>
            <w:tcW w:w="1702" w:type="dxa"/>
          </w:tcPr>
          <w:p w:rsidR="00BB4336" w:rsidRPr="000655BC" w:rsidRDefault="00431EBA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20</w:t>
            </w:r>
          </w:p>
        </w:tc>
        <w:tc>
          <w:tcPr>
            <w:tcW w:w="1664" w:type="dxa"/>
          </w:tcPr>
          <w:p w:rsidR="00BB4336" w:rsidRPr="000655BC" w:rsidRDefault="00431EBA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Iowa</w:t>
            </w:r>
          </w:p>
        </w:tc>
        <w:tc>
          <w:tcPr>
            <w:tcW w:w="1556" w:type="dxa"/>
          </w:tcPr>
          <w:p w:rsidR="00BB4336" w:rsidRPr="000655BC" w:rsidRDefault="00431EBA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23k</w:t>
            </w:r>
          </w:p>
        </w:tc>
      </w:tr>
      <w:tr w:rsidR="00BB4336" w:rsidRPr="000655BC" w:rsidTr="00BB4336">
        <w:tc>
          <w:tcPr>
            <w:tcW w:w="561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093" w:type="dxa"/>
          </w:tcPr>
          <w:p w:rsidR="00BB4336" w:rsidRPr="000655BC" w:rsidRDefault="00431EBA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University of California Santa Barbara</w:t>
            </w:r>
          </w:p>
        </w:tc>
        <w:tc>
          <w:tcPr>
            <w:tcW w:w="1702" w:type="dxa"/>
          </w:tcPr>
          <w:p w:rsidR="00BB4336" w:rsidRPr="000655BC" w:rsidRDefault="00E8502F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14</w:t>
            </w:r>
          </w:p>
        </w:tc>
        <w:tc>
          <w:tcPr>
            <w:tcW w:w="1664" w:type="dxa"/>
          </w:tcPr>
          <w:p w:rsidR="00BB4336" w:rsidRPr="000655BC" w:rsidRDefault="00E8502F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California</w:t>
            </w:r>
          </w:p>
        </w:tc>
        <w:tc>
          <w:tcPr>
            <w:tcW w:w="1556" w:type="dxa"/>
          </w:tcPr>
          <w:p w:rsidR="00BB4336" w:rsidRPr="000655BC" w:rsidRDefault="00E8502F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28k</w:t>
            </w:r>
          </w:p>
        </w:tc>
      </w:tr>
      <w:tr w:rsidR="00BB4336" w:rsidRPr="000655BC" w:rsidTr="00BB4336">
        <w:tc>
          <w:tcPr>
            <w:tcW w:w="561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093" w:type="dxa"/>
          </w:tcPr>
          <w:p w:rsidR="00BB4336" w:rsidRPr="000655BC" w:rsidRDefault="00E8502F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Northwestern University</w:t>
            </w:r>
          </w:p>
        </w:tc>
        <w:tc>
          <w:tcPr>
            <w:tcW w:w="1702" w:type="dxa"/>
          </w:tcPr>
          <w:p w:rsidR="00BB4336" w:rsidRPr="000655BC" w:rsidRDefault="00E8502F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23</w:t>
            </w:r>
          </w:p>
        </w:tc>
        <w:tc>
          <w:tcPr>
            <w:tcW w:w="1664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56" w:type="dxa"/>
          </w:tcPr>
          <w:p w:rsidR="00BB4336" w:rsidRPr="000655BC" w:rsidRDefault="00E8502F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48k</w:t>
            </w:r>
          </w:p>
        </w:tc>
      </w:tr>
      <w:tr w:rsidR="00BB4336" w:rsidRPr="000655BC" w:rsidTr="00BB4336">
        <w:tc>
          <w:tcPr>
            <w:tcW w:w="561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093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02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664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56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</w:p>
        </w:tc>
      </w:tr>
      <w:tr w:rsidR="00BB4336" w:rsidRPr="000655BC" w:rsidTr="00BB4336">
        <w:tc>
          <w:tcPr>
            <w:tcW w:w="561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093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02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664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56" w:type="dxa"/>
          </w:tcPr>
          <w:p w:rsidR="00BB4336" w:rsidRPr="000655BC" w:rsidRDefault="00BB4336" w:rsidP="00B02BEA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BB4336" w:rsidRPr="000655BC" w:rsidRDefault="00BB4336" w:rsidP="00B02BEA">
      <w:pPr>
        <w:pStyle w:val="NoSpacing"/>
        <w:rPr>
          <w:sz w:val="20"/>
          <w:szCs w:val="20"/>
        </w:rPr>
      </w:pPr>
    </w:p>
    <w:p w:rsidR="00E13D9B" w:rsidRPr="000655BC" w:rsidRDefault="00431EBA" w:rsidP="00B02BEA">
      <w:pPr>
        <w:pStyle w:val="NoSpacing"/>
        <w:rPr>
          <w:sz w:val="20"/>
          <w:szCs w:val="20"/>
        </w:rPr>
      </w:pPr>
      <w:hyperlink r:id="rId6" w:history="1">
        <w:r w:rsidRPr="000655BC">
          <w:rPr>
            <w:rStyle w:val="Hyperlink"/>
            <w:sz w:val="20"/>
            <w:szCs w:val="20"/>
          </w:rPr>
          <w:t>https://www.niche.com/colleges/search/best-colleges-for-computer-science/</w:t>
        </w:r>
      </w:hyperlink>
    </w:p>
    <w:p w:rsidR="00431EBA" w:rsidRPr="000655BC" w:rsidRDefault="00431EBA" w:rsidP="00B02BEA">
      <w:pPr>
        <w:pStyle w:val="NoSpacing"/>
        <w:rPr>
          <w:sz w:val="20"/>
          <w:szCs w:val="20"/>
        </w:rPr>
      </w:pPr>
      <w:hyperlink r:id="rId7" w:history="1">
        <w:r w:rsidRPr="000655BC">
          <w:rPr>
            <w:rStyle w:val="Hyperlink"/>
            <w:sz w:val="20"/>
            <w:szCs w:val="20"/>
          </w:rPr>
          <w:t>https://www.quora.com/What-are-the-best-universities-for-Computer-Science-in-the-U-S</w:t>
        </w:r>
      </w:hyperlink>
    </w:p>
    <w:p w:rsidR="00431EBA" w:rsidRPr="000655BC" w:rsidRDefault="00F53CBA" w:rsidP="00B02BEA">
      <w:pPr>
        <w:pStyle w:val="NoSpacing"/>
        <w:rPr>
          <w:sz w:val="20"/>
          <w:szCs w:val="20"/>
        </w:rPr>
      </w:pPr>
      <w:hyperlink r:id="rId8" w:history="1">
        <w:r w:rsidRPr="000655BC">
          <w:rPr>
            <w:rStyle w:val="Hyperlink"/>
            <w:sz w:val="20"/>
            <w:szCs w:val="20"/>
          </w:rPr>
          <w:t>http://www.businessinsider.com/best-computer-science-engineering-schools-in-america-2015-7/?IR=T&amp;r=SG/#22-vanderbilt-university-222229</w:t>
        </w:r>
      </w:hyperlink>
    </w:p>
    <w:p w:rsidR="00E8502F" w:rsidRDefault="00321FC4" w:rsidP="00B02BEA">
      <w:pPr>
        <w:pStyle w:val="NoSpacing"/>
        <w:rPr>
          <w:sz w:val="20"/>
          <w:szCs w:val="20"/>
        </w:rPr>
      </w:pPr>
      <w:hyperlink r:id="rId9" w:history="1">
        <w:r w:rsidRPr="002E163A">
          <w:rPr>
            <w:rStyle w:val="Hyperlink"/>
            <w:sz w:val="20"/>
            <w:szCs w:val="20"/>
          </w:rPr>
          <w:t>https://www.usnews.com/best-graduate-schools/top-science-schools/computer-science-rankings/page+2</w:t>
        </w:r>
      </w:hyperlink>
    </w:p>
    <w:p w:rsidR="00321FC4" w:rsidRPr="000655BC" w:rsidRDefault="00321FC4" w:rsidP="00B02BEA">
      <w:pPr>
        <w:pStyle w:val="NoSpacing"/>
        <w:rPr>
          <w:sz w:val="20"/>
          <w:szCs w:val="20"/>
        </w:rPr>
      </w:pPr>
    </w:p>
    <w:p w:rsidR="00E8502F" w:rsidRPr="000655BC" w:rsidRDefault="00E8502F" w:rsidP="00B02BEA">
      <w:pPr>
        <w:pStyle w:val="NoSpacing"/>
        <w:rPr>
          <w:sz w:val="20"/>
          <w:szCs w:val="20"/>
        </w:rPr>
      </w:pPr>
    </w:p>
    <w:p w:rsidR="00E8502F" w:rsidRPr="000655BC" w:rsidRDefault="00E8502F" w:rsidP="00B02BEA">
      <w:pPr>
        <w:pStyle w:val="NoSpacing"/>
        <w:rPr>
          <w:sz w:val="20"/>
          <w:szCs w:val="20"/>
        </w:rPr>
      </w:pPr>
    </w:p>
    <w:p w:rsidR="00E8502F" w:rsidRDefault="00E8502F" w:rsidP="00B02BEA">
      <w:pPr>
        <w:pStyle w:val="NoSpacing"/>
        <w:rPr>
          <w:sz w:val="20"/>
          <w:szCs w:val="20"/>
        </w:rPr>
      </w:pPr>
    </w:p>
    <w:p w:rsidR="00606219" w:rsidRDefault="00606219" w:rsidP="00B02BEA">
      <w:pPr>
        <w:pStyle w:val="NoSpacing"/>
        <w:rPr>
          <w:sz w:val="20"/>
          <w:szCs w:val="20"/>
        </w:rPr>
      </w:pPr>
    </w:p>
    <w:p w:rsidR="00606219" w:rsidRDefault="00606219" w:rsidP="00B02BEA">
      <w:pPr>
        <w:pStyle w:val="NoSpacing"/>
        <w:rPr>
          <w:sz w:val="20"/>
          <w:szCs w:val="20"/>
        </w:rPr>
      </w:pPr>
    </w:p>
    <w:p w:rsidR="00606219" w:rsidRDefault="00606219" w:rsidP="00B02BEA">
      <w:pPr>
        <w:pStyle w:val="NoSpacing"/>
        <w:rPr>
          <w:sz w:val="20"/>
          <w:szCs w:val="20"/>
        </w:rPr>
      </w:pPr>
    </w:p>
    <w:p w:rsidR="00606219" w:rsidRPr="000655BC" w:rsidRDefault="00606219" w:rsidP="00B02BEA">
      <w:pPr>
        <w:pStyle w:val="NoSpacing"/>
        <w:rPr>
          <w:sz w:val="20"/>
          <w:szCs w:val="20"/>
        </w:rPr>
      </w:pPr>
    </w:p>
    <w:p w:rsidR="00E8502F" w:rsidRPr="000655BC" w:rsidRDefault="00E8502F" w:rsidP="00B02BEA">
      <w:pPr>
        <w:pStyle w:val="NoSpacing"/>
        <w:rPr>
          <w:sz w:val="20"/>
          <w:szCs w:val="20"/>
        </w:rPr>
      </w:pPr>
    </w:p>
    <w:p w:rsidR="00E8502F" w:rsidRPr="000655BC" w:rsidRDefault="00E8502F" w:rsidP="00B02BEA">
      <w:pPr>
        <w:pStyle w:val="NoSpacing"/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7"/>
        <w:gridCol w:w="4123"/>
        <w:gridCol w:w="1168"/>
        <w:gridCol w:w="1350"/>
        <w:gridCol w:w="701"/>
        <w:gridCol w:w="1143"/>
        <w:gridCol w:w="1143"/>
      </w:tblGrid>
      <w:tr w:rsidR="00825E8D" w:rsidRPr="000655BC" w:rsidTr="00606219">
        <w:tc>
          <w:tcPr>
            <w:tcW w:w="1837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bookmarkStart w:id="0" w:name="_GoBack"/>
            <w:bookmarkEnd w:id="0"/>
            <w:r w:rsidRPr="000655BC">
              <w:rPr>
                <w:sz w:val="20"/>
                <w:szCs w:val="20"/>
              </w:rPr>
              <w:t>Ranking</w:t>
            </w:r>
          </w:p>
        </w:tc>
        <w:tc>
          <w:tcPr>
            <w:tcW w:w="4123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Name</w:t>
            </w:r>
          </w:p>
        </w:tc>
        <w:tc>
          <w:tcPr>
            <w:tcW w:w="1168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Level</w:t>
            </w:r>
          </w:p>
        </w:tc>
        <w:tc>
          <w:tcPr>
            <w:tcW w:w="1350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Location</w:t>
            </w:r>
          </w:p>
        </w:tc>
        <w:tc>
          <w:tcPr>
            <w:tcW w:w="701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Fees</w:t>
            </w:r>
          </w:p>
        </w:tc>
        <w:tc>
          <w:tcPr>
            <w:tcW w:w="1143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My Take</w:t>
            </w:r>
          </w:p>
        </w:tc>
        <w:tc>
          <w:tcPr>
            <w:tcW w:w="1143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Chances</w:t>
            </w:r>
          </w:p>
        </w:tc>
      </w:tr>
      <w:tr w:rsidR="00825E8D" w:rsidRPr="000655BC" w:rsidTr="00606219">
        <w:tc>
          <w:tcPr>
            <w:tcW w:w="1837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23" w:type="dxa"/>
            <w:shd w:val="clear" w:color="auto" w:fill="D99594" w:themeFill="accent2" w:themeFillTint="99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University of Southern California</w:t>
            </w:r>
            <w:r w:rsidRPr="000655BC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68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Top</w:t>
            </w:r>
          </w:p>
        </w:tc>
        <w:tc>
          <w:tcPr>
            <w:tcW w:w="1350" w:type="dxa"/>
            <w:shd w:val="clear" w:color="auto" w:fill="FFFFFF" w:themeFill="background1"/>
          </w:tcPr>
          <w:p w:rsidR="00825E8D" w:rsidRPr="000655BC" w:rsidRDefault="00163A55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California</w:t>
            </w:r>
          </w:p>
        </w:tc>
        <w:tc>
          <w:tcPr>
            <w:tcW w:w="701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51</w:t>
            </w:r>
          </w:p>
        </w:tc>
        <w:tc>
          <w:tcPr>
            <w:tcW w:w="1143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Apply</w:t>
            </w:r>
          </w:p>
        </w:tc>
        <w:tc>
          <w:tcPr>
            <w:tcW w:w="1143" w:type="dxa"/>
            <w:shd w:val="clear" w:color="auto" w:fill="FFFFFF" w:themeFill="background1"/>
          </w:tcPr>
          <w:p w:rsidR="00825E8D" w:rsidRPr="000655BC" w:rsidRDefault="009460AF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Low</w:t>
            </w:r>
          </w:p>
        </w:tc>
      </w:tr>
      <w:tr w:rsidR="00825E8D" w:rsidRPr="000655BC" w:rsidTr="00606219">
        <w:tc>
          <w:tcPr>
            <w:tcW w:w="1837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23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University of Texas Austin</w:t>
            </w:r>
          </w:p>
        </w:tc>
        <w:tc>
          <w:tcPr>
            <w:tcW w:w="1168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Top</w:t>
            </w:r>
          </w:p>
        </w:tc>
        <w:tc>
          <w:tcPr>
            <w:tcW w:w="1350" w:type="dxa"/>
            <w:shd w:val="clear" w:color="auto" w:fill="FFFFFF" w:themeFill="background1"/>
          </w:tcPr>
          <w:p w:rsidR="00825E8D" w:rsidRPr="000655BC" w:rsidRDefault="00D76BC9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Texas</w:t>
            </w:r>
          </w:p>
        </w:tc>
        <w:tc>
          <w:tcPr>
            <w:tcW w:w="701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13</w:t>
            </w:r>
          </w:p>
        </w:tc>
        <w:tc>
          <w:tcPr>
            <w:tcW w:w="1143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</w:tr>
      <w:tr w:rsidR="00825E8D" w:rsidRPr="000655BC" w:rsidTr="00606219">
        <w:tc>
          <w:tcPr>
            <w:tcW w:w="1837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23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University of Pennsylvania</w:t>
            </w:r>
          </w:p>
        </w:tc>
        <w:tc>
          <w:tcPr>
            <w:tcW w:w="1168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Top</w:t>
            </w:r>
          </w:p>
        </w:tc>
        <w:tc>
          <w:tcPr>
            <w:tcW w:w="1350" w:type="dxa"/>
            <w:shd w:val="clear" w:color="auto" w:fill="FFFFFF" w:themeFill="background1"/>
          </w:tcPr>
          <w:p w:rsidR="00825E8D" w:rsidRPr="000655BC" w:rsidRDefault="00C402DC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Pennsylvania</w:t>
            </w:r>
          </w:p>
        </w:tc>
        <w:tc>
          <w:tcPr>
            <w:tcW w:w="701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30</w:t>
            </w:r>
          </w:p>
        </w:tc>
        <w:tc>
          <w:tcPr>
            <w:tcW w:w="1143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</w:tr>
      <w:tr w:rsidR="00825E8D" w:rsidRPr="000655BC" w:rsidTr="00606219">
        <w:tc>
          <w:tcPr>
            <w:tcW w:w="1837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23" w:type="dxa"/>
            <w:shd w:val="clear" w:color="auto" w:fill="D99594" w:themeFill="accent2" w:themeFillTint="99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University of Illinois at Urbana</w:t>
            </w:r>
          </w:p>
        </w:tc>
        <w:tc>
          <w:tcPr>
            <w:tcW w:w="1168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Top</w:t>
            </w:r>
          </w:p>
        </w:tc>
        <w:tc>
          <w:tcPr>
            <w:tcW w:w="1350" w:type="dxa"/>
            <w:shd w:val="clear" w:color="auto" w:fill="FFFFFF" w:themeFill="background1"/>
          </w:tcPr>
          <w:p w:rsidR="00825E8D" w:rsidRPr="000655BC" w:rsidRDefault="006D2B2B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Illinois</w:t>
            </w:r>
          </w:p>
        </w:tc>
        <w:tc>
          <w:tcPr>
            <w:tcW w:w="701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63</w:t>
            </w:r>
          </w:p>
        </w:tc>
        <w:tc>
          <w:tcPr>
            <w:tcW w:w="1143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</w:tr>
      <w:tr w:rsidR="00825E8D" w:rsidRPr="000655BC" w:rsidTr="00606219">
        <w:tc>
          <w:tcPr>
            <w:tcW w:w="1837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23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Iowa State University</w:t>
            </w:r>
          </w:p>
        </w:tc>
        <w:tc>
          <w:tcPr>
            <w:tcW w:w="1168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Top</w:t>
            </w:r>
          </w:p>
        </w:tc>
        <w:tc>
          <w:tcPr>
            <w:tcW w:w="1350" w:type="dxa"/>
            <w:shd w:val="clear" w:color="auto" w:fill="FFFFFF" w:themeFill="background1"/>
          </w:tcPr>
          <w:p w:rsidR="00825E8D" w:rsidRPr="000655BC" w:rsidRDefault="006D2B2B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Ames</w:t>
            </w:r>
          </w:p>
        </w:tc>
        <w:tc>
          <w:tcPr>
            <w:tcW w:w="701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23</w:t>
            </w:r>
          </w:p>
        </w:tc>
        <w:tc>
          <w:tcPr>
            <w:tcW w:w="1143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</w:tr>
      <w:tr w:rsidR="00825E8D" w:rsidRPr="000655BC" w:rsidTr="00606219">
        <w:tc>
          <w:tcPr>
            <w:tcW w:w="1837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23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Georgia Institute of Technology</w:t>
            </w:r>
          </w:p>
        </w:tc>
        <w:tc>
          <w:tcPr>
            <w:tcW w:w="1168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Top</w:t>
            </w:r>
          </w:p>
        </w:tc>
        <w:tc>
          <w:tcPr>
            <w:tcW w:w="1350" w:type="dxa"/>
            <w:shd w:val="clear" w:color="auto" w:fill="FFFFFF" w:themeFill="background1"/>
          </w:tcPr>
          <w:p w:rsidR="00825E8D" w:rsidRPr="000655BC" w:rsidRDefault="006D2B2B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Atlanta</w:t>
            </w:r>
          </w:p>
        </w:tc>
        <w:tc>
          <w:tcPr>
            <w:tcW w:w="701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28</w:t>
            </w:r>
          </w:p>
        </w:tc>
        <w:tc>
          <w:tcPr>
            <w:tcW w:w="1143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Apply</w:t>
            </w:r>
          </w:p>
        </w:tc>
        <w:tc>
          <w:tcPr>
            <w:tcW w:w="1143" w:type="dxa"/>
            <w:shd w:val="clear" w:color="auto" w:fill="FFFFFF" w:themeFill="background1"/>
          </w:tcPr>
          <w:p w:rsidR="00825E8D" w:rsidRPr="000655BC" w:rsidRDefault="009460AF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Low</w:t>
            </w:r>
          </w:p>
        </w:tc>
      </w:tr>
      <w:tr w:rsidR="00825E8D" w:rsidRPr="000655BC" w:rsidTr="00606219">
        <w:tc>
          <w:tcPr>
            <w:tcW w:w="1837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23" w:type="dxa"/>
            <w:shd w:val="clear" w:color="auto" w:fill="D99594" w:themeFill="accent2" w:themeFillTint="99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University of Michigan Ann Arbor</w:t>
            </w:r>
          </w:p>
        </w:tc>
        <w:tc>
          <w:tcPr>
            <w:tcW w:w="1168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Top</w:t>
            </w:r>
          </w:p>
        </w:tc>
        <w:tc>
          <w:tcPr>
            <w:tcW w:w="1350" w:type="dxa"/>
            <w:shd w:val="clear" w:color="auto" w:fill="FFFFFF" w:themeFill="background1"/>
          </w:tcPr>
          <w:p w:rsidR="00825E8D" w:rsidRPr="000655BC" w:rsidRDefault="006D2B2B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Michigan</w:t>
            </w:r>
          </w:p>
        </w:tc>
        <w:tc>
          <w:tcPr>
            <w:tcW w:w="701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87</w:t>
            </w:r>
          </w:p>
        </w:tc>
        <w:tc>
          <w:tcPr>
            <w:tcW w:w="1143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</w:tr>
      <w:tr w:rsidR="00825E8D" w:rsidRPr="000655BC" w:rsidTr="00606219">
        <w:tc>
          <w:tcPr>
            <w:tcW w:w="1837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23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Rice University</w:t>
            </w:r>
          </w:p>
        </w:tc>
        <w:tc>
          <w:tcPr>
            <w:tcW w:w="1168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Top</w:t>
            </w:r>
          </w:p>
        </w:tc>
        <w:tc>
          <w:tcPr>
            <w:tcW w:w="1350" w:type="dxa"/>
            <w:shd w:val="clear" w:color="auto" w:fill="FFFFFF" w:themeFill="background1"/>
          </w:tcPr>
          <w:p w:rsidR="00825E8D" w:rsidRPr="000655BC" w:rsidRDefault="006D2B2B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Houston</w:t>
            </w:r>
          </w:p>
        </w:tc>
        <w:tc>
          <w:tcPr>
            <w:tcW w:w="701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</w:tr>
      <w:tr w:rsidR="00825E8D" w:rsidRPr="000655BC" w:rsidTr="00606219">
        <w:tc>
          <w:tcPr>
            <w:tcW w:w="1837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23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Brown University</w:t>
            </w:r>
          </w:p>
        </w:tc>
        <w:tc>
          <w:tcPr>
            <w:tcW w:w="1168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Top</w:t>
            </w:r>
          </w:p>
        </w:tc>
        <w:tc>
          <w:tcPr>
            <w:tcW w:w="1350" w:type="dxa"/>
            <w:shd w:val="clear" w:color="auto" w:fill="FFFFFF" w:themeFill="background1"/>
          </w:tcPr>
          <w:p w:rsidR="00825E8D" w:rsidRPr="000655BC" w:rsidRDefault="00526CA0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Providence</w:t>
            </w:r>
          </w:p>
        </w:tc>
        <w:tc>
          <w:tcPr>
            <w:tcW w:w="701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</w:tr>
      <w:tr w:rsidR="00825E8D" w:rsidRPr="000655BC" w:rsidTr="00606219">
        <w:tc>
          <w:tcPr>
            <w:tcW w:w="1837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23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Purdue University</w:t>
            </w:r>
          </w:p>
        </w:tc>
        <w:tc>
          <w:tcPr>
            <w:tcW w:w="1168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Top</w:t>
            </w:r>
          </w:p>
        </w:tc>
        <w:tc>
          <w:tcPr>
            <w:tcW w:w="1350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31</w:t>
            </w:r>
          </w:p>
        </w:tc>
        <w:tc>
          <w:tcPr>
            <w:tcW w:w="1143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</w:tr>
      <w:tr w:rsidR="00825E8D" w:rsidRPr="000655BC" w:rsidTr="00606219">
        <w:tc>
          <w:tcPr>
            <w:tcW w:w="1837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23" w:type="dxa"/>
            <w:shd w:val="clear" w:color="auto" w:fill="D99594" w:themeFill="accent2" w:themeFillTint="99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Cornell University</w:t>
            </w:r>
          </w:p>
        </w:tc>
        <w:tc>
          <w:tcPr>
            <w:tcW w:w="1168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Top</w:t>
            </w:r>
          </w:p>
        </w:tc>
        <w:tc>
          <w:tcPr>
            <w:tcW w:w="1350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50</w:t>
            </w:r>
          </w:p>
        </w:tc>
        <w:tc>
          <w:tcPr>
            <w:tcW w:w="1143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</w:tr>
      <w:tr w:rsidR="00825E8D" w:rsidRPr="000655BC" w:rsidTr="00606219">
        <w:tc>
          <w:tcPr>
            <w:tcW w:w="1837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23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Northwestern University</w:t>
            </w:r>
          </w:p>
        </w:tc>
        <w:tc>
          <w:tcPr>
            <w:tcW w:w="1168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Top</w:t>
            </w:r>
          </w:p>
        </w:tc>
        <w:tc>
          <w:tcPr>
            <w:tcW w:w="1350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</w:tr>
      <w:tr w:rsidR="00825E8D" w:rsidRPr="000655BC" w:rsidTr="00606219">
        <w:tc>
          <w:tcPr>
            <w:tcW w:w="1837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23" w:type="dxa"/>
            <w:shd w:val="clear" w:color="auto" w:fill="D99594" w:themeFill="accent2" w:themeFillTint="99"/>
          </w:tcPr>
          <w:p w:rsidR="00825E8D" w:rsidRPr="000655BC" w:rsidRDefault="00825E8D" w:rsidP="004E38C2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Princeton University</w:t>
            </w:r>
          </w:p>
        </w:tc>
        <w:tc>
          <w:tcPr>
            <w:tcW w:w="1168" w:type="dxa"/>
            <w:shd w:val="clear" w:color="auto" w:fill="FFFFFF" w:themeFill="background1"/>
          </w:tcPr>
          <w:p w:rsidR="00825E8D" w:rsidRPr="000655BC" w:rsidRDefault="00825E8D" w:rsidP="004E38C2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Middle</w:t>
            </w:r>
          </w:p>
        </w:tc>
        <w:tc>
          <w:tcPr>
            <w:tcW w:w="1350" w:type="dxa"/>
            <w:shd w:val="clear" w:color="auto" w:fill="FFFFFF" w:themeFill="background1"/>
          </w:tcPr>
          <w:p w:rsidR="00825E8D" w:rsidRPr="000655BC" w:rsidRDefault="00825E8D" w:rsidP="004E38C2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:rsidR="00825E8D" w:rsidRPr="000655BC" w:rsidRDefault="00825E8D" w:rsidP="004E38C2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95</w:t>
            </w:r>
          </w:p>
        </w:tc>
        <w:tc>
          <w:tcPr>
            <w:tcW w:w="1143" w:type="dxa"/>
            <w:shd w:val="clear" w:color="auto" w:fill="FFFFFF" w:themeFill="background1"/>
          </w:tcPr>
          <w:p w:rsidR="00825E8D" w:rsidRPr="000655BC" w:rsidRDefault="00825E8D" w:rsidP="004E38C2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FFFFFF" w:themeFill="background1"/>
          </w:tcPr>
          <w:p w:rsidR="00825E8D" w:rsidRPr="000655BC" w:rsidRDefault="00825E8D" w:rsidP="004E38C2">
            <w:pPr>
              <w:pStyle w:val="NoSpacing"/>
              <w:rPr>
                <w:sz w:val="20"/>
                <w:szCs w:val="20"/>
              </w:rPr>
            </w:pPr>
          </w:p>
        </w:tc>
      </w:tr>
      <w:tr w:rsidR="00825E8D" w:rsidRPr="000655BC" w:rsidTr="00606219">
        <w:tc>
          <w:tcPr>
            <w:tcW w:w="1837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23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</w:tr>
      <w:tr w:rsidR="00825E8D" w:rsidRPr="000655BC" w:rsidTr="00606219">
        <w:tc>
          <w:tcPr>
            <w:tcW w:w="1837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23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University of California Los Angeles</w:t>
            </w:r>
          </w:p>
        </w:tc>
        <w:tc>
          <w:tcPr>
            <w:tcW w:w="1168" w:type="dxa"/>
            <w:shd w:val="clear" w:color="auto" w:fill="FFFFFF" w:themeFill="background1"/>
          </w:tcPr>
          <w:p w:rsidR="00825E8D" w:rsidRPr="000655BC" w:rsidRDefault="00E50ABC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 xml:space="preserve">U </w:t>
            </w:r>
            <w:r w:rsidR="00825E8D" w:rsidRPr="000655BC">
              <w:rPr>
                <w:sz w:val="20"/>
                <w:szCs w:val="20"/>
              </w:rPr>
              <w:t>Middle</w:t>
            </w:r>
          </w:p>
        </w:tc>
        <w:tc>
          <w:tcPr>
            <w:tcW w:w="1350" w:type="dxa"/>
            <w:shd w:val="clear" w:color="auto" w:fill="FFFFFF" w:themeFill="background1"/>
          </w:tcPr>
          <w:p w:rsidR="00825E8D" w:rsidRPr="000655BC" w:rsidRDefault="00163A55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California</w:t>
            </w:r>
          </w:p>
        </w:tc>
        <w:tc>
          <w:tcPr>
            <w:tcW w:w="701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32</w:t>
            </w:r>
          </w:p>
        </w:tc>
        <w:tc>
          <w:tcPr>
            <w:tcW w:w="1143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Apply</w:t>
            </w:r>
          </w:p>
        </w:tc>
        <w:tc>
          <w:tcPr>
            <w:tcW w:w="1143" w:type="dxa"/>
            <w:shd w:val="clear" w:color="auto" w:fill="FFFFFF" w:themeFill="background1"/>
          </w:tcPr>
          <w:p w:rsidR="00825E8D" w:rsidRPr="000655BC" w:rsidRDefault="00ED2490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Mid</w:t>
            </w:r>
          </w:p>
        </w:tc>
      </w:tr>
      <w:tr w:rsidR="00825E8D" w:rsidRPr="000655BC" w:rsidTr="00606219">
        <w:tc>
          <w:tcPr>
            <w:tcW w:w="1837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23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University of California Santa Barbara</w:t>
            </w:r>
          </w:p>
        </w:tc>
        <w:tc>
          <w:tcPr>
            <w:tcW w:w="1168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Middle</w:t>
            </w:r>
          </w:p>
        </w:tc>
        <w:tc>
          <w:tcPr>
            <w:tcW w:w="1350" w:type="dxa"/>
            <w:shd w:val="clear" w:color="auto" w:fill="FFFFFF" w:themeFill="background1"/>
          </w:tcPr>
          <w:p w:rsidR="00825E8D" w:rsidRPr="000655BC" w:rsidRDefault="00163A55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California</w:t>
            </w:r>
          </w:p>
        </w:tc>
        <w:tc>
          <w:tcPr>
            <w:tcW w:w="701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28</w:t>
            </w:r>
          </w:p>
        </w:tc>
        <w:tc>
          <w:tcPr>
            <w:tcW w:w="1143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Apply</w:t>
            </w:r>
          </w:p>
        </w:tc>
        <w:tc>
          <w:tcPr>
            <w:tcW w:w="1143" w:type="dxa"/>
            <w:shd w:val="clear" w:color="auto" w:fill="FFFFFF" w:themeFill="background1"/>
          </w:tcPr>
          <w:p w:rsidR="00825E8D" w:rsidRPr="000655BC" w:rsidRDefault="00ED2490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Mid</w:t>
            </w:r>
          </w:p>
        </w:tc>
      </w:tr>
      <w:tr w:rsidR="00825E8D" w:rsidRPr="000655BC" w:rsidTr="00606219">
        <w:tc>
          <w:tcPr>
            <w:tcW w:w="1837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23" w:type="dxa"/>
            <w:shd w:val="clear" w:color="auto" w:fill="D99594" w:themeFill="accent2" w:themeFillTint="99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Northwestern University</w:t>
            </w:r>
          </w:p>
        </w:tc>
        <w:tc>
          <w:tcPr>
            <w:tcW w:w="1168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Middle</w:t>
            </w:r>
          </w:p>
        </w:tc>
        <w:tc>
          <w:tcPr>
            <w:tcW w:w="1350" w:type="dxa"/>
            <w:shd w:val="clear" w:color="auto" w:fill="FFFFFF" w:themeFill="background1"/>
          </w:tcPr>
          <w:p w:rsidR="00825E8D" w:rsidRPr="000655BC" w:rsidRDefault="00526CA0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Illinois</w:t>
            </w:r>
          </w:p>
        </w:tc>
        <w:tc>
          <w:tcPr>
            <w:tcW w:w="701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48</w:t>
            </w:r>
          </w:p>
        </w:tc>
        <w:tc>
          <w:tcPr>
            <w:tcW w:w="1143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</w:tr>
      <w:tr w:rsidR="00825E8D" w:rsidRPr="000655BC" w:rsidTr="00606219">
        <w:tc>
          <w:tcPr>
            <w:tcW w:w="1837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23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University of California San Diego</w:t>
            </w:r>
          </w:p>
        </w:tc>
        <w:tc>
          <w:tcPr>
            <w:tcW w:w="1168" w:type="dxa"/>
          </w:tcPr>
          <w:p w:rsidR="00825E8D" w:rsidRPr="000655BC" w:rsidRDefault="00E50ABC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 xml:space="preserve">U </w:t>
            </w:r>
            <w:r w:rsidR="00825E8D" w:rsidRPr="000655BC">
              <w:rPr>
                <w:sz w:val="20"/>
                <w:szCs w:val="20"/>
              </w:rPr>
              <w:t>Middle</w:t>
            </w:r>
          </w:p>
        </w:tc>
        <w:tc>
          <w:tcPr>
            <w:tcW w:w="1350" w:type="dxa"/>
          </w:tcPr>
          <w:p w:rsidR="00825E8D" w:rsidRPr="000655BC" w:rsidRDefault="00163A55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California</w:t>
            </w:r>
          </w:p>
        </w:tc>
        <w:tc>
          <w:tcPr>
            <w:tcW w:w="701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25</w:t>
            </w:r>
          </w:p>
        </w:tc>
        <w:tc>
          <w:tcPr>
            <w:tcW w:w="1143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Apply</w:t>
            </w:r>
          </w:p>
        </w:tc>
        <w:tc>
          <w:tcPr>
            <w:tcW w:w="1143" w:type="dxa"/>
          </w:tcPr>
          <w:p w:rsidR="00825E8D" w:rsidRPr="000655BC" w:rsidRDefault="00ED2490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Mid</w:t>
            </w:r>
          </w:p>
        </w:tc>
      </w:tr>
      <w:tr w:rsidR="00825E8D" w:rsidRPr="000655BC" w:rsidTr="00606219">
        <w:tc>
          <w:tcPr>
            <w:tcW w:w="1837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23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University of Wisconsin Madison</w:t>
            </w:r>
          </w:p>
        </w:tc>
        <w:tc>
          <w:tcPr>
            <w:tcW w:w="1168" w:type="dxa"/>
          </w:tcPr>
          <w:p w:rsidR="00825E8D" w:rsidRPr="000655BC" w:rsidRDefault="00E50ABC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 xml:space="preserve">U </w:t>
            </w:r>
            <w:r w:rsidR="00825E8D" w:rsidRPr="000655BC">
              <w:rPr>
                <w:sz w:val="20"/>
                <w:szCs w:val="20"/>
              </w:rPr>
              <w:t>Middle</w:t>
            </w:r>
          </w:p>
        </w:tc>
        <w:tc>
          <w:tcPr>
            <w:tcW w:w="1350" w:type="dxa"/>
          </w:tcPr>
          <w:p w:rsidR="00825E8D" w:rsidRPr="000655BC" w:rsidRDefault="00526CA0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Wisconsin</w:t>
            </w:r>
          </w:p>
        </w:tc>
        <w:tc>
          <w:tcPr>
            <w:tcW w:w="701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15</w:t>
            </w:r>
          </w:p>
        </w:tc>
        <w:tc>
          <w:tcPr>
            <w:tcW w:w="1143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Apply</w:t>
            </w:r>
          </w:p>
        </w:tc>
        <w:tc>
          <w:tcPr>
            <w:tcW w:w="1143" w:type="dxa"/>
          </w:tcPr>
          <w:p w:rsidR="00825E8D" w:rsidRPr="000655BC" w:rsidRDefault="00ED2490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Mid</w:t>
            </w:r>
          </w:p>
        </w:tc>
      </w:tr>
      <w:tr w:rsidR="00825E8D" w:rsidRPr="000655BC" w:rsidTr="00606219">
        <w:tc>
          <w:tcPr>
            <w:tcW w:w="1837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23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Pennsylvania State University</w:t>
            </w:r>
          </w:p>
        </w:tc>
        <w:tc>
          <w:tcPr>
            <w:tcW w:w="1168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Middle</w:t>
            </w:r>
          </w:p>
        </w:tc>
        <w:tc>
          <w:tcPr>
            <w:tcW w:w="1350" w:type="dxa"/>
          </w:tcPr>
          <w:p w:rsidR="00825E8D" w:rsidRPr="000655BC" w:rsidRDefault="00C402DC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Pennsylvania</w:t>
            </w:r>
          </w:p>
        </w:tc>
        <w:tc>
          <w:tcPr>
            <w:tcW w:w="701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34</w:t>
            </w:r>
          </w:p>
        </w:tc>
        <w:tc>
          <w:tcPr>
            <w:tcW w:w="1143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Apply</w:t>
            </w:r>
          </w:p>
        </w:tc>
        <w:tc>
          <w:tcPr>
            <w:tcW w:w="1143" w:type="dxa"/>
          </w:tcPr>
          <w:p w:rsidR="00825E8D" w:rsidRPr="000655BC" w:rsidRDefault="00ED2490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Mid</w:t>
            </w:r>
          </w:p>
        </w:tc>
      </w:tr>
      <w:tr w:rsidR="00825E8D" w:rsidRPr="000655BC" w:rsidTr="00606219">
        <w:tc>
          <w:tcPr>
            <w:tcW w:w="1837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23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University of California Davis</w:t>
            </w:r>
          </w:p>
        </w:tc>
        <w:tc>
          <w:tcPr>
            <w:tcW w:w="1168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Middle</w:t>
            </w:r>
          </w:p>
        </w:tc>
        <w:tc>
          <w:tcPr>
            <w:tcW w:w="1350" w:type="dxa"/>
          </w:tcPr>
          <w:p w:rsidR="00825E8D" w:rsidRPr="000655BC" w:rsidRDefault="00163A55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California</w:t>
            </w:r>
          </w:p>
        </w:tc>
        <w:tc>
          <w:tcPr>
            <w:tcW w:w="701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43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Apply</w:t>
            </w:r>
          </w:p>
        </w:tc>
        <w:tc>
          <w:tcPr>
            <w:tcW w:w="1143" w:type="dxa"/>
          </w:tcPr>
          <w:p w:rsidR="00825E8D" w:rsidRPr="000655BC" w:rsidRDefault="00ED2490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Mid</w:t>
            </w:r>
          </w:p>
        </w:tc>
      </w:tr>
      <w:tr w:rsidR="00825E8D" w:rsidRPr="000655BC" w:rsidTr="00606219">
        <w:tc>
          <w:tcPr>
            <w:tcW w:w="1837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23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Texas A&amp;M University TAMU</w:t>
            </w:r>
          </w:p>
        </w:tc>
        <w:tc>
          <w:tcPr>
            <w:tcW w:w="1168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Middle</w:t>
            </w:r>
          </w:p>
        </w:tc>
        <w:tc>
          <w:tcPr>
            <w:tcW w:w="1350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701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12</w:t>
            </w:r>
          </w:p>
        </w:tc>
        <w:tc>
          <w:tcPr>
            <w:tcW w:w="1143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Apply</w:t>
            </w:r>
          </w:p>
        </w:tc>
        <w:tc>
          <w:tcPr>
            <w:tcW w:w="1143" w:type="dxa"/>
          </w:tcPr>
          <w:p w:rsidR="00825E8D" w:rsidRPr="000655BC" w:rsidRDefault="00ED2490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Mid</w:t>
            </w:r>
          </w:p>
        </w:tc>
      </w:tr>
      <w:tr w:rsidR="00825E8D" w:rsidRPr="000655BC" w:rsidTr="00606219">
        <w:tc>
          <w:tcPr>
            <w:tcW w:w="1837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23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Virginia Tech</w:t>
            </w:r>
          </w:p>
        </w:tc>
        <w:tc>
          <w:tcPr>
            <w:tcW w:w="1168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Middle</w:t>
            </w:r>
          </w:p>
        </w:tc>
        <w:tc>
          <w:tcPr>
            <w:tcW w:w="1350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701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22</w:t>
            </w:r>
          </w:p>
        </w:tc>
        <w:tc>
          <w:tcPr>
            <w:tcW w:w="1143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43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</w:tr>
      <w:tr w:rsidR="00825E8D" w:rsidRPr="000655BC" w:rsidTr="00606219">
        <w:tc>
          <w:tcPr>
            <w:tcW w:w="1837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23" w:type="dxa"/>
            <w:shd w:val="clear" w:color="auto" w:fill="FFFFFF" w:themeFill="background1"/>
          </w:tcPr>
          <w:p w:rsidR="00825E8D" w:rsidRPr="000655BC" w:rsidRDefault="009F36E1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University of Chicago</w:t>
            </w:r>
          </w:p>
        </w:tc>
        <w:tc>
          <w:tcPr>
            <w:tcW w:w="1168" w:type="dxa"/>
            <w:shd w:val="clear" w:color="auto" w:fill="FFFFFF" w:themeFill="background1"/>
          </w:tcPr>
          <w:p w:rsidR="00825E8D" w:rsidRPr="000655BC" w:rsidRDefault="009F36E1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Middle</w:t>
            </w:r>
          </w:p>
        </w:tc>
        <w:tc>
          <w:tcPr>
            <w:tcW w:w="1350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FFFFFF" w:themeFill="background1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</w:tr>
      <w:tr w:rsidR="00825E8D" w:rsidRPr="000655BC" w:rsidTr="00606219">
        <w:tc>
          <w:tcPr>
            <w:tcW w:w="1837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23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Colorado State University</w:t>
            </w:r>
          </w:p>
        </w:tc>
        <w:tc>
          <w:tcPr>
            <w:tcW w:w="1168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Middle</w:t>
            </w:r>
          </w:p>
        </w:tc>
        <w:tc>
          <w:tcPr>
            <w:tcW w:w="1350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701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25</w:t>
            </w:r>
          </w:p>
        </w:tc>
        <w:tc>
          <w:tcPr>
            <w:tcW w:w="1143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43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</w:tr>
      <w:tr w:rsidR="00825E8D" w:rsidRPr="000655BC" w:rsidTr="00606219">
        <w:tc>
          <w:tcPr>
            <w:tcW w:w="1837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23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University of Chicago</w:t>
            </w:r>
          </w:p>
        </w:tc>
        <w:tc>
          <w:tcPr>
            <w:tcW w:w="1168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Middle</w:t>
            </w:r>
          </w:p>
        </w:tc>
        <w:tc>
          <w:tcPr>
            <w:tcW w:w="1350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701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43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43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</w:tr>
      <w:tr w:rsidR="00825E8D" w:rsidRPr="000655BC" w:rsidTr="00606219">
        <w:tc>
          <w:tcPr>
            <w:tcW w:w="1837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23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Michigan State University</w:t>
            </w:r>
          </w:p>
        </w:tc>
        <w:tc>
          <w:tcPr>
            <w:tcW w:w="1168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Middle</w:t>
            </w:r>
          </w:p>
        </w:tc>
        <w:tc>
          <w:tcPr>
            <w:tcW w:w="1350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701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23</w:t>
            </w:r>
          </w:p>
        </w:tc>
        <w:tc>
          <w:tcPr>
            <w:tcW w:w="1143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43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</w:tr>
      <w:tr w:rsidR="00825E8D" w:rsidRPr="000655BC" w:rsidTr="00606219">
        <w:tc>
          <w:tcPr>
            <w:tcW w:w="1837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23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University of Maryland</w:t>
            </w:r>
          </w:p>
        </w:tc>
        <w:tc>
          <w:tcPr>
            <w:tcW w:w="1168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Middle</w:t>
            </w:r>
          </w:p>
        </w:tc>
        <w:tc>
          <w:tcPr>
            <w:tcW w:w="1350" w:type="dxa"/>
          </w:tcPr>
          <w:p w:rsidR="00825E8D" w:rsidRPr="000655BC" w:rsidRDefault="002E5579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Maryland</w:t>
            </w:r>
          </w:p>
        </w:tc>
        <w:tc>
          <w:tcPr>
            <w:tcW w:w="701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29</w:t>
            </w:r>
          </w:p>
        </w:tc>
        <w:tc>
          <w:tcPr>
            <w:tcW w:w="1143" w:type="dxa"/>
          </w:tcPr>
          <w:p w:rsidR="00825E8D" w:rsidRPr="000655BC" w:rsidRDefault="00825E8D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Apply</w:t>
            </w:r>
          </w:p>
        </w:tc>
        <w:tc>
          <w:tcPr>
            <w:tcW w:w="1143" w:type="dxa"/>
          </w:tcPr>
          <w:p w:rsidR="00825E8D" w:rsidRPr="000655BC" w:rsidRDefault="00ED2490" w:rsidP="00B02BEA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Mid</w:t>
            </w:r>
          </w:p>
        </w:tc>
      </w:tr>
      <w:tr w:rsidR="000655BC" w:rsidRPr="000655BC" w:rsidTr="00606219">
        <w:tc>
          <w:tcPr>
            <w:tcW w:w="1837" w:type="dxa"/>
          </w:tcPr>
          <w:p w:rsidR="000655BC" w:rsidRPr="000655BC" w:rsidRDefault="000655BC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23" w:type="dxa"/>
          </w:tcPr>
          <w:p w:rsidR="000655BC" w:rsidRPr="000655BC" w:rsidRDefault="00813884" w:rsidP="00B02BE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Arizona State University</w:t>
            </w:r>
          </w:p>
        </w:tc>
        <w:tc>
          <w:tcPr>
            <w:tcW w:w="1168" w:type="dxa"/>
          </w:tcPr>
          <w:p w:rsidR="000655BC" w:rsidRPr="000655BC" w:rsidRDefault="00D43D77" w:rsidP="00B02BE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Middle </w:t>
            </w:r>
          </w:p>
        </w:tc>
        <w:tc>
          <w:tcPr>
            <w:tcW w:w="1350" w:type="dxa"/>
          </w:tcPr>
          <w:p w:rsidR="000655BC" w:rsidRPr="000655BC" w:rsidRDefault="00D43D77" w:rsidP="00B02BE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Arizona</w:t>
            </w:r>
          </w:p>
        </w:tc>
        <w:tc>
          <w:tcPr>
            <w:tcW w:w="701" w:type="dxa"/>
          </w:tcPr>
          <w:p w:rsidR="000655BC" w:rsidRPr="000655BC" w:rsidRDefault="000655BC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43" w:type="dxa"/>
          </w:tcPr>
          <w:p w:rsidR="000655BC" w:rsidRPr="000655BC" w:rsidRDefault="000655BC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43" w:type="dxa"/>
          </w:tcPr>
          <w:p w:rsidR="000655BC" w:rsidRPr="000655BC" w:rsidRDefault="000655BC" w:rsidP="00B02BEA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E8502F" w:rsidRPr="000655BC" w:rsidRDefault="00E8502F" w:rsidP="00B02BEA">
      <w:pPr>
        <w:pStyle w:val="NoSpacing"/>
        <w:rPr>
          <w:sz w:val="20"/>
          <w:szCs w:val="20"/>
        </w:rPr>
      </w:pPr>
    </w:p>
    <w:p w:rsidR="001045E2" w:rsidRPr="000655BC" w:rsidRDefault="001045E2" w:rsidP="00B02BEA">
      <w:pPr>
        <w:pStyle w:val="NoSpacing"/>
        <w:rPr>
          <w:sz w:val="20"/>
          <w:szCs w:val="20"/>
        </w:rPr>
      </w:pPr>
      <w:r w:rsidRPr="000655BC">
        <w:rPr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872"/>
        <w:gridCol w:w="4872"/>
        <w:gridCol w:w="4872"/>
      </w:tblGrid>
      <w:tr w:rsidR="00AE61F6" w:rsidRPr="000655BC" w:rsidTr="006848AC">
        <w:tc>
          <w:tcPr>
            <w:tcW w:w="4872" w:type="dxa"/>
            <w:shd w:val="clear" w:color="auto" w:fill="FFFFFF" w:themeFill="background1"/>
          </w:tcPr>
          <w:p w:rsidR="00AE61F6" w:rsidRPr="000655BC" w:rsidRDefault="00AE61F6" w:rsidP="00AE61F6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  <w:highlight w:val="yellow"/>
              </w:rPr>
              <w:t>Parameters to shortlist</w:t>
            </w:r>
            <w:r w:rsidRPr="000655BC">
              <w:rPr>
                <w:sz w:val="20"/>
                <w:szCs w:val="20"/>
              </w:rPr>
              <w:t xml:space="preserve"> </w:t>
            </w:r>
          </w:p>
          <w:p w:rsidR="00AE61F6" w:rsidRPr="000655BC" w:rsidRDefault="00AE61F6" w:rsidP="00AE61F6">
            <w:pPr>
              <w:pStyle w:val="NoSpacing"/>
              <w:rPr>
                <w:sz w:val="20"/>
                <w:szCs w:val="20"/>
              </w:rPr>
            </w:pPr>
          </w:p>
          <w:p w:rsidR="00AE61F6" w:rsidRPr="000655BC" w:rsidRDefault="00AE61F6" w:rsidP="00AE61F6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 xml:space="preserve">Ranking </w:t>
            </w:r>
          </w:p>
          <w:p w:rsidR="00AE61F6" w:rsidRPr="000655BC" w:rsidRDefault="00AE61F6" w:rsidP="00AE61F6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Location, Industry</w:t>
            </w:r>
          </w:p>
          <w:p w:rsidR="00AE61F6" w:rsidRPr="000655BC" w:rsidRDefault="00AE61F6" w:rsidP="00AE61F6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Fees</w:t>
            </w:r>
          </w:p>
          <w:p w:rsidR="00AE61F6" w:rsidRPr="000655BC" w:rsidRDefault="00AE61F6" w:rsidP="00AE61F6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Location, Temperature</w:t>
            </w:r>
          </w:p>
          <w:p w:rsidR="00AE61F6" w:rsidRPr="000655BC" w:rsidRDefault="00AE61F6" w:rsidP="00AE61F6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Acceptance rate</w:t>
            </w:r>
          </w:p>
          <w:p w:rsidR="00AE61F6" w:rsidRPr="000655BC" w:rsidRDefault="00AE61F6" w:rsidP="00AE61F6">
            <w:pPr>
              <w:pStyle w:val="NoSpacing"/>
              <w:rPr>
                <w:sz w:val="20"/>
                <w:szCs w:val="20"/>
              </w:rPr>
            </w:pPr>
            <w:r w:rsidRPr="000655BC">
              <w:rPr>
                <w:sz w:val="20"/>
                <w:szCs w:val="20"/>
              </w:rPr>
              <w:t>Cost of living</w:t>
            </w:r>
          </w:p>
        </w:tc>
        <w:tc>
          <w:tcPr>
            <w:tcW w:w="4872" w:type="dxa"/>
            <w:shd w:val="clear" w:color="auto" w:fill="FFFFFF" w:themeFill="background1"/>
          </w:tcPr>
          <w:p w:rsidR="00AE61F6" w:rsidRPr="000655BC" w:rsidRDefault="00AE61F6" w:rsidP="00B02BEA">
            <w:pPr>
              <w:pStyle w:val="NoSpacing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18"/>
              <w:gridCol w:w="1675"/>
            </w:tblGrid>
            <w:tr w:rsidR="00AE61F6" w:rsidRPr="000655BC" w:rsidTr="004E38C2">
              <w:tc>
                <w:tcPr>
                  <w:tcW w:w="1818" w:type="dxa"/>
                  <w:shd w:val="clear" w:color="auto" w:fill="D99594" w:themeFill="accent2" w:themeFillTint="99"/>
                </w:tcPr>
                <w:p w:rsidR="00AE61F6" w:rsidRPr="000655BC" w:rsidRDefault="00AE61F6" w:rsidP="004E38C2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75" w:type="dxa"/>
                </w:tcPr>
                <w:p w:rsidR="00AE61F6" w:rsidRPr="000655BC" w:rsidRDefault="00AE61F6" w:rsidP="004E38C2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0655BC">
                    <w:rPr>
                      <w:sz w:val="20"/>
                      <w:szCs w:val="20"/>
                    </w:rPr>
                    <w:t>Very Expensive</w:t>
                  </w:r>
                </w:p>
              </w:tc>
            </w:tr>
            <w:tr w:rsidR="00AE61F6" w:rsidRPr="000655BC" w:rsidTr="004E38C2">
              <w:tc>
                <w:tcPr>
                  <w:tcW w:w="1818" w:type="dxa"/>
                </w:tcPr>
                <w:p w:rsidR="00AE61F6" w:rsidRPr="000655BC" w:rsidRDefault="00AE61F6" w:rsidP="004E38C2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75" w:type="dxa"/>
                </w:tcPr>
                <w:p w:rsidR="00AE61F6" w:rsidRPr="000655BC" w:rsidRDefault="00AE61F6" w:rsidP="004E38C2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  <w:tr w:rsidR="00AE61F6" w:rsidRPr="000655BC" w:rsidTr="004E38C2">
              <w:tc>
                <w:tcPr>
                  <w:tcW w:w="1818" w:type="dxa"/>
                </w:tcPr>
                <w:p w:rsidR="00AE61F6" w:rsidRPr="000655BC" w:rsidRDefault="00AE61F6" w:rsidP="004E38C2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75" w:type="dxa"/>
                </w:tcPr>
                <w:p w:rsidR="00AE61F6" w:rsidRPr="000655BC" w:rsidRDefault="00AE61F6" w:rsidP="004E38C2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  <w:tr w:rsidR="00AE61F6" w:rsidRPr="000655BC" w:rsidTr="004E38C2">
              <w:tc>
                <w:tcPr>
                  <w:tcW w:w="1818" w:type="dxa"/>
                </w:tcPr>
                <w:p w:rsidR="00AE61F6" w:rsidRPr="000655BC" w:rsidRDefault="00AE61F6" w:rsidP="004E38C2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75" w:type="dxa"/>
                </w:tcPr>
                <w:p w:rsidR="00AE61F6" w:rsidRPr="000655BC" w:rsidRDefault="00AE61F6" w:rsidP="004E38C2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AE61F6" w:rsidRPr="000655BC" w:rsidRDefault="00AE61F6" w:rsidP="00B02B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872" w:type="dxa"/>
            <w:shd w:val="clear" w:color="auto" w:fill="FFFFFF" w:themeFill="background1"/>
          </w:tcPr>
          <w:p w:rsidR="00AE61F6" w:rsidRPr="000655BC" w:rsidRDefault="00AE61F6" w:rsidP="00B02BEA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C96BCF" w:rsidRPr="000655BC" w:rsidRDefault="00C96BCF" w:rsidP="00B02BEA">
      <w:pPr>
        <w:pStyle w:val="NoSpacing"/>
        <w:rPr>
          <w:sz w:val="20"/>
          <w:szCs w:val="20"/>
        </w:rPr>
      </w:pPr>
    </w:p>
    <w:p w:rsidR="001045E2" w:rsidRPr="000655BC" w:rsidRDefault="001045E2" w:rsidP="00B02BEA">
      <w:pPr>
        <w:pStyle w:val="NoSpacing"/>
        <w:rPr>
          <w:sz w:val="20"/>
          <w:szCs w:val="20"/>
        </w:rPr>
      </w:pPr>
    </w:p>
    <w:sectPr w:rsidR="001045E2" w:rsidRPr="000655BC" w:rsidSect="00F47FC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E3FD2"/>
    <w:multiLevelType w:val="hybridMultilevel"/>
    <w:tmpl w:val="C9DED1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D9B"/>
    <w:rsid w:val="00006B99"/>
    <w:rsid w:val="000655BC"/>
    <w:rsid w:val="001045E2"/>
    <w:rsid w:val="00163A55"/>
    <w:rsid w:val="002E5579"/>
    <w:rsid w:val="00321FC4"/>
    <w:rsid w:val="00396D33"/>
    <w:rsid w:val="004005BB"/>
    <w:rsid w:val="00431EBA"/>
    <w:rsid w:val="00437EEB"/>
    <w:rsid w:val="00442AD4"/>
    <w:rsid w:val="00444788"/>
    <w:rsid w:val="0044497F"/>
    <w:rsid w:val="004476F6"/>
    <w:rsid w:val="00526CA0"/>
    <w:rsid w:val="005F7DD8"/>
    <w:rsid w:val="00606219"/>
    <w:rsid w:val="006311A9"/>
    <w:rsid w:val="006848AC"/>
    <w:rsid w:val="006D2B2B"/>
    <w:rsid w:val="007438F5"/>
    <w:rsid w:val="00781387"/>
    <w:rsid w:val="007A060C"/>
    <w:rsid w:val="00813884"/>
    <w:rsid w:val="00825E8D"/>
    <w:rsid w:val="0082778D"/>
    <w:rsid w:val="00851E03"/>
    <w:rsid w:val="0093332F"/>
    <w:rsid w:val="009460AF"/>
    <w:rsid w:val="009C4816"/>
    <w:rsid w:val="009F36E1"/>
    <w:rsid w:val="00A43E7E"/>
    <w:rsid w:val="00AE61F6"/>
    <w:rsid w:val="00B02BEA"/>
    <w:rsid w:val="00B62D60"/>
    <w:rsid w:val="00B65584"/>
    <w:rsid w:val="00BB4336"/>
    <w:rsid w:val="00C402DC"/>
    <w:rsid w:val="00C96BCF"/>
    <w:rsid w:val="00D00A3B"/>
    <w:rsid w:val="00D20881"/>
    <w:rsid w:val="00D43D77"/>
    <w:rsid w:val="00D76BC9"/>
    <w:rsid w:val="00DE370F"/>
    <w:rsid w:val="00E13D9B"/>
    <w:rsid w:val="00E50ABC"/>
    <w:rsid w:val="00E8502F"/>
    <w:rsid w:val="00EC3C63"/>
    <w:rsid w:val="00ED2490"/>
    <w:rsid w:val="00F47FC5"/>
    <w:rsid w:val="00F5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13D9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31E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13D9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31E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sinessinsider.com/best-computer-science-engineering-schools-in-america-2015-7/?IR=T&amp;r=SG/#22-vanderbilt-university-22222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quora.com/What-are-the-best-universities-for-Computer-Science-in-the-U-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iche.com/colleges/search/best-colleges-for-computer-scienc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usnews.com/best-graduate-schools/top-science-schools/computer-science-rankings/page+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6346FBBE</Template>
  <TotalTime>261</TotalTime>
  <Pages>2</Pages>
  <Words>360</Words>
  <Characters>2424</Characters>
  <Application>Microsoft Office Word</Application>
  <DocSecurity>0</DocSecurity>
  <Lines>379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Ullal, Manjit-G</dc:creator>
  <cp:lastModifiedBy>Ullal, Manjit-G</cp:lastModifiedBy>
  <cp:revision>47</cp:revision>
  <dcterms:created xsi:type="dcterms:W3CDTF">2018-06-12T07:44:00Z</dcterms:created>
  <dcterms:modified xsi:type="dcterms:W3CDTF">2018-06-12T12:06:00Z</dcterms:modified>
</cp:coreProperties>
</file>