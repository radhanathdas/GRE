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4158"/>
        <w:gridCol w:w="810"/>
        <w:gridCol w:w="3780"/>
        <w:gridCol w:w="990"/>
      </w:tblGrid>
      <w:tr w:rsidR="000B57BB" w:rsidTr="00AE1E3D">
        <w:tc>
          <w:tcPr>
            <w:tcW w:w="4158" w:type="dxa"/>
          </w:tcPr>
          <w:p w:rsidR="000B57BB" w:rsidRDefault="000B57BB">
            <w:r>
              <w:t>Profession</w:t>
            </w:r>
          </w:p>
          <w:p w:rsidR="000B57BB" w:rsidRDefault="000B57BB"/>
          <w:p w:rsidR="000B57BB" w:rsidRDefault="000B57BB" w:rsidP="00EB163A">
            <w:pPr>
              <w:pStyle w:val="ListParagraph"/>
              <w:numPr>
                <w:ilvl w:val="0"/>
                <w:numId w:val="2"/>
              </w:numPr>
            </w:pPr>
            <w:r>
              <w:t xml:space="preserve">Compare the syllabus for both data science and computer science </w:t>
            </w:r>
          </w:p>
          <w:p w:rsidR="000B57BB" w:rsidRDefault="000B57BB"/>
          <w:p w:rsidR="000B57BB" w:rsidRDefault="000B57BB" w:rsidP="00EB163A">
            <w:pPr>
              <w:pStyle w:val="ListParagraph"/>
              <w:numPr>
                <w:ilvl w:val="0"/>
                <w:numId w:val="2"/>
              </w:numPr>
            </w:pPr>
            <w:r>
              <w:t>Need to select between data science and computer science</w:t>
            </w:r>
          </w:p>
          <w:p w:rsidR="000B57BB" w:rsidRDefault="000B57BB"/>
          <w:p w:rsidR="000B57BB" w:rsidRDefault="000B57BB" w:rsidP="00EB163A">
            <w:pPr>
              <w:pStyle w:val="ListParagraph"/>
              <w:numPr>
                <w:ilvl w:val="0"/>
                <w:numId w:val="2"/>
              </w:numPr>
            </w:pPr>
            <w:r>
              <w:t>Put down papers by May 1</w:t>
            </w:r>
            <w:r w:rsidRPr="00EB163A">
              <w:rPr>
                <w:vertAlign w:val="superscript"/>
              </w:rPr>
              <w:t>st</w:t>
            </w:r>
            <w:r>
              <w:t xml:space="preserve"> but the problem is will they allow me to take the leave on notice period </w:t>
            </w:r>
          </w:p>
          <w:p w:rsidR="000B57BB" w:rsidRDefault="000B57BB"/>
          <w:p w:rsidR="000B57BB" w:rsidRDefault="000B57BB" w:rsidP="00EB163A">
            <w:pPr>
              <w:pStyle w:val="ListParagraph"/>
              <w:numPr>
                <w:ilvl w:val="0"/>
                <w:numId w:val="2"/>
              </w:numPr>
            </w:pPr>
            <w:r>
              <w:t xml:space="preserve">Need one last leave for visa, it would be great if you can manage this in May during you vacation period but the problem if by then you may not have received the inputs from all the colleges </w:t>
            </w:r>
          </w:p>
          <w:p w:rsidR="000B57BB" w:rsidRDefault="000B57BB"/>
          <w:p w:rsidR="000B57BB" w:rsidRDefault="000B57BB" w:rsidP="00EB163A">
            <w:pPr>
              <w:pStyle w:val="ListParagraph"/>
              <w:numPr>
                <w:ilvl w:val="0"/>
                <w:numId w:val="2"/>
              </w:numPr>
            </w:pPr>
            <w:r>
              <w:t xml:space="preserve">Then make a plan and start studying the books </w:t>
            </w:r>
          </w:p>
          <w:p w:rsidR="000B57BB" w:rsidRDefault="000B57BB"/>
          <w:p w:rsidR="000B57BB" w:rsidRDefault="000B57BB" w:rsidP="00EB163A">
            <w:pPr>
              <w:pStyle w:val="ListParagraph"/>
              <w:numPr>
                <w:ilvl w:val="0"/>
                <w:numId w:val="2"/>
              </w:numPr>
            </w:pPr>
            <w:r>
              <w:t>Plan for pending books as well</w:t>
            </w:r>
          </w:p>
          <w:p w:rsidR="000B57BB" w:rsidRDefault="000B57BB"/>
          <w:p w:rsidR="000B57BB" w:rsidRDefault="000B57BB" w:rsidP="00EB163A">
            <w:pPr>
              <w:pStyle w:val="ListParagraph"/>
              <w:numPr>
                <w:ilvl w:val="0"/>
                <w:numId w:val="2"/>
              </w:numPr>
            </w:pPr>
            <w:r>
              <w:t>Need a loan for 25 lacs</w:t>
            </w:r>
          </w:p>
          <w:p w:rsidR="000B57BB" w:rsidRDefault="000B57BB" w:rsidP="000B57BB">
            <w:pPr>
              <w:ind w:left="720"/>
            </w:pPr>
            <w:r>
              <w:t>Start checking and working on the, also check with friends on the amount</w:t>
            </w:r>
          </w:p>
          <w:p w:rsidR="000B57BB" w:rsidRDefault="000B57BB" w:rsidP="000B57BB">
            <w:pPr>
              <w:ind w:left="720"/>
            </w:pPr>
          </w:p>
          <w:p w:rsidR="000B57BB" w:rsidRDefault="00777562" w:rsidP="000B57BB">
            <w:pPr>
              <w:pStyle w:val="ListParagraph"/>
              <w:numPr>
                <w:ilvl w:val="0"/>
                <w:numId w:val="2"/>
              </w:numPr>
            </w:pPr>
            <w:r>
              <w:t>Accommodation and location</w:t>
            </w:r>
            <w:bookmarkStart w:id="0" w:name="_GoBack"/>
            <w:bookmarkEnd w:id="0"/>
          </w:p>
          <w:p w:rsidR="000B57BB" w:rsidRDefault="000B57BB" w:rsidP="000B57BB"/>
          <w:p w:rsidR="000B57BB" w:rsidRDefault="000B57BB" w:rsidP="00EB163A">
            <w:r>
              <w:t xml:space="preserve">     </w:t>
            </w:r>
          </w:p>
          <w:p w:rsidR="000B57BB" w:rsidRDefault="000B57BB" w:rsidP="00EB163A">
            <w:r>
              <w:t xml:space="preserve">         </w:t>
            </w:r>
          </w:p>
          <w:p w:rsidR="000B57BB" w:rsidRDefault="000B57BB"/>
          <w:p w:rsidR="000B57BB" w:rsidRDefault="000B57BB"/>
        </w:tc>
        <w:tc>
          <w:tcPr>
            <w:tcW w:w="810" w:type="dxa"/>
          </w:tcPr>
          <w:p w:rsidR="000B57BB" w:rsidRDefault="000B57BB">
            <w:r>
              <w:t>Status</w:t>
            </w:r>
          </w:p>
          <w:p w:rsidR="000B57BB" w:rsidRDefault="000B57BB"/>
          <w:p w:rsidR="000B57BB" w:rsidRDefault="000B57BB"/>
          <w:p w:rsidR="000B57BB" w:rsidRDefault="000B57BB"/>
        </w:tc>
        <w:tc>
          <w:tcPr>
            <w:tcW w:w="3780" w:type="dxa"/>
          </w:tcPr>
          <w:p w:rsidR="000B57BB" w:rsidRDefault="000B57BB">
            <w:r>
              <w:t xml:space="preserve">Personal </w:t>
            </w:r>
          </w:p>
          <w:p w:rsidR="000B57BB" w:rsidRDefault="000B57BB"/>
          <w:p w:rsidR="000B57BB" w:rsidRDefault="000B57BB" w:rsidP="000B57BB">
            <w:pPr>
              <w:pStyle w:val="ListParagraph"/>
              <w:numPr>
                <w:ilvl w:val="0"/>
                <w:numId w:val="3"/>
              </w:numPr>
            </w:pPr>
            <w:r>
              <w:t xml:space="preserve">Before going on May the things that I need to take </w:t>
            </w:r>
          </w:p>
          <w:p w:rsidR="000B57BB" w:rsidRDefault="000B57BB"/>
          <w:p w:rsidR="000B57BB" w:rsidRDefault="000B57BB" w:rsidP="000B57BB">
            <w:pPr>
              <w:ind w:left="702"/>
            </w:pPr>
            <w:r>
              <w:t>Ring</w:t>
            </w:r>
          </w:p>
          <w:p w:rsidR="000B57BB" w:rsidRDefault="000B57BB" w:rsidP="000B57BB">
            <w:pPr>
              <w:ind w:left="702"/>
            </w:pPr>
            <w:r>
              <w:t>Lots of chocolates</w:t>
            </w:r>
          </w:p>
          <w:p w:rsidR="000B57BB" w:rsidRDefault="000B57BB" w:rsidP="000B57BB">
            <w:pPr>
              <w:ind w:left="702"/>
            </w:pPr>
            <w:r>
              <w:t>Grass cutter(ordered online)</w:t>
            </w:r>
          </w:p>
          <w:p w:rsidR="000B57BB" w:rsidRDefault="000B57BB" w:rsidP="000B57BB">
            <w:pPr>
              <w:ind w:left="702"/>
            </w:pPr>
            <w:r>
              <w:t>Suit</w:t>
            </w:r>
          </w:p>
          <w:p w:rsidR="000B57BB" w:rsidRDefault="000B57BB" w:rsidP="000B57BB">
            <w:pPr>
              <w:ind w:left="702"/>
            </w:pPr>
            <w:r>
              <w:t>Shoes</w:t>
            </w:r>
          </w:p>
          <w:p w:rsidR="000B57BB" w:rsidRDefault="000B57BB" w:rsidP="000B57BB">
            <w:pPr>
              <w:ind w:left="702"/>
            </w:pPr>
            <w:r>
              <w:t>Sherwani Shoes</w:t>
            </w:r>
          </w:p>
          <w:p w:rsidR="000B57BB" w:rsidRDefault="000B57BB" w:rsidP="000B57BB">
            <w:pPr>
              <w:ind w:left="702"/>
            </w:pPr>
            <w:r>
              <w:t xml:space="preserve">Gift to Anusha, Jacket and Shawl from Amazon </w:t>
            </w:r>
          </w:p>
          <w:p w:rsidR="00A86A93" w:rsidRDefault="00A86A93" w:rsidP="000B57BB">
            <w:pPr>
              <w:ind w:left="702"/>
            </w:pPr>
            <w:r>
              <w:t>Check the watch</w:t>
            </w:r>
          </w:p>
          <w:p w:rsidR="00A86A93" w:rsidRDefault="00A86A93" w:rsidP="000B57BB">
            <w:pPr>
              <w:ind w:left="702"/>
            </w:pPr>
            <w:r>
              <w:t>Soft toy, dog</w:t>
            </w:r>
          </w:p>
          <w:p w:rsidR="00A86A93" w:rsidRDefault="00A86A93" w:rsidP="000B57BB">
            <w:pPr>
              <w:ind w:left="702"/>
            </w:pPr>
          </w:p>
          <w:p w:rsidR="00777562" w:rsidRDefault="00777562" w:rsidP="00777562">
            <w:pPr>
              <w:pStyle w:val="ListParagraph"/>
              <w:numPr>
                <w:ilvl w:val="0"/>
                <w:numId w:val="3"/>
              </w:numPr>
            </w:pPr>
            <w:r>
              <w:t xml:space="preserve">Marriage date </w:t>
            </w:r>
          </w:p>
          <w:p w:rsidR="00777562" w:rsidRDefault="00777562" w:rsidP="00777562">
            <w:pPr>
              <w:pStyle w:val="ListParagraph"/>
            </w:pPr>
          </w:p>
          <w:p w:rsidR="00777562" w:rsidRDefault="00777562" w:rsidP="00777562">
            <w:pPr>
              <w:pStyle w:val="ListParagraph"/>
              <w:numPr>
                <w:ilvl w:val="0"/>
                <w:numId w:val="3"/>
              </w:numPr>
            </w:pPr>
          </w:p>
          <w:p w:rsidR="00A86A93" w:rsidRDefault="00A86A93" w:rsidP="000B57BB">
            <w:pPr>
              <w:ind w:left="702"/>
            </w:pPr>
          </w:p>
          <w:p w:rsidR="000B57BB" w:rsidRDefault="000B57BB"/>
          <w:p w:rsidR="000B57BB" w:rsidRDefault="000B57BB"/>
        </w:tc>
        <w:tc>
          <w:tcPr>
            <w:tcW w:w="990" w:type="dxa"/>
          </w:tcPr>
          <w:p w:rsidR="000B57BB" w:rsidRDefault="000B57BB">
            <w:r>
              <w:t>Status</w:t>
            </w:r>
          </w:p>
        </w:tc>
      </w:tr>
    </w:tbl>
    <w:p w:rsidR="00D634ED" w:rsidRDefault="00D634ED"/>
    <w:sectPr w:rsidR="00D634ED" w:rsidSect="000B57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90432"/>
    <w:multiLevelType w:val="hybridMultilevel"/>
    <w:tmpl w:val="40F2E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B4161"/>
    <w:multiLevelType w:val="hybridMultilevel"/>
    <w:tmpl w:val="451CC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8B25EC"/>
    <w:multiLevelType w:val="hybridMultilevel"/>
    <w:tmpl w:val="32C87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F7D"/>
    <w:rsid w:val="000B57BB"/>
    <w:rsid w:val="00777562"/>
    <w:rsid w:val="007C7F7D"/>
    <w:rsid w:val="00A86A93"/>
    <w:rsid w:val="00AE1E3D"/>
    <w:rsid w:val="00D634ED"/>
    <w:rsid w:val="00EB16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9C8E1E3B</Template>
  <TotalTime>1627</TotalTime>
  <Pages>1</Pages>
  <Words>168</Words>
  <Characters>731</Characters>
  <Application>Microsoft Office Word</Application>
  <DocSecurity>0</DocSecurity>
  <Lines>62</Lines>
  <Paragraphs>25</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Ullal, Manjit-G-XT</dc:creator>
  <cp:lastModifiedBy>Ullal, Manjit-G-XT</cp:lastModifiedBy>
  <cp:revision>3</cp:revision>
  <dcterms:created xsi:type="dcterms:W3CDTF">2019-03-11T09:11:00Z</dcterms:created>
  <dcterms:modified xsi:type="dcterms:W3CDTF">2019-03-12T12:18:00Z</dcterms:modified>
</cp:coreProperties>
</file>