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F068E" w:rsidTr="007F068E">
        <w:tc>
          <w:tcPr>
            <w:tcW w:w="4621" w:type="dxa"/>
          </w:tcPr>
          <w:p w:rsidR="007F068E" w:rsidRDefault="007F068E" w:rsidP="007F068E">
            <w:r>
              <w:t>A</w:t>
            </w:r>
          </w:p>
          <w:p w:rsidR="007F068E" w:rsidRDefault="007F068E" w:rsidP="007F068E"/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Pros</w:t>
            </w:r>
          </w:p>
          <w:p w:rsidR="007F068E" w:rsidRDefault="007F068E" w:rsidP="007F068E"/>
          <w:p w:rsidR="007F068E" w:rsidRDefault="007F068E" w:rsidP="007F068E">
            <w:r>
              <w:t>Ambitious</w:t>
            </w:r>
          </w:p>
          <w:p w:rsidR="007F068E" w:rsidRDefault="007F068E" w:rsidP="007F068E">
            <w:r>
              <w:t>Good student</w:t>
            </w:r>
          </w:p>
          <w:p w:rsidR="007F068E" w:rsidRDefault="007F068E" w:rsidP="007F068E">
            <w:r>
              <w:t>Has good habits</w:t>
            </w:r>
          </w:p>
          <w:p w:rsidR="008D6C38" w:rsidRDefault="008D6C38" w:rsidP="007F068E">
            <w:r>
              <w:t>Has a better job, it likes</w:t>
            </w:r>
          </w:p>
          <w:p w:rsidR="007F068E" w:rsidRDefault="007F068E" w:rsidP="007F068E"/>
          <w:p w:rsidR="007F068E" w:rsidRDefault="007F068E" w:rsidP="007F068E"/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Cons</w:t>
            </w:r>
          </w:p>
          <w:p w:rsidR="007F068E" w:rsidRDefault="007F068E" w:rsidP="007F068E"/>
          <w:p w:rsidR="007F068E" w:rsidRDefault="007F068E" w:rsidP="007F068E">
            <w:r>
              <w:t>Young, not experienced</w:t>
            </w:r>
          </w:p>
          <w:p w:rsidR="007F068E" w:rsidRDefault="007F068E" w:rsidP="007F068E">
            <w:r>
              <w:t xml:space="preserve">There are many things hidden </w:t>
            </w:r>
          </w:p>
          <w:p w:rsidR="007F068E" w:rsidRDefault="007F068E" w:rsidP="007F068E">
            <w:r>
              <w:t>Compares to others</w:t>
            </w:r>
          </w:p>
          <w:p w:rsidR="007F068E" w:rsidRDefault="007F068E" w:rsidP="007F068E">
            <w:r>
              <w:t>Says unfriendly</w:t>
            </w:r>
          </w:p>
          <w:p w:rsidR="007F068E" w:rsidRDefault="007F068E" w:rsidP="007F068E">
            <w:r>
              <w:t>Says hard to talk</w:t>
            </w:r>
          </w:p>
          <w:p w:rsidR="007F068E" w:rsidRDefault="007F068E" w:rsidP="007F068E">
            <w:r>
              <w:t>Seems unnatural</w:t>
            </w:r>
          </w:p>
          <w:p w:rsidR="007F068E" w:rsidRPr="007F068E" w:rsidRDefault="007F068E" w:rsidP="007F068E">
            <w:pPr>
              <w:rPr>
                <w:u w:val="single"/>
              </w:rPr>
            </w:pPr>
          </w:p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Things to check</w:t>
            </w:r>
          </w:p>
          <w:p w:rsidR="007F068E" w:rsidRDefault="007F068E" w:rsidP="007F068E"/>
          <w:p w:rsidR="007F068E" w:rsidRDefault="007F068E" w:rsidP="007F068E">
            <w:r>
              <w:t>In the moment feel</w:t>
            </w:r>
          </w:p>
          <w:p w:rsidR="007F068E" w:rsidRDefault="007F068E" w:rsidP="007F068E">
            <w:r>
              <w:t>Get to know if comfortable with you</w:t>
            </w:r>
          </w:p>
          <w:p w:rsidR="007F068E" w:rsidRDefault="007F068E" w:rsidP="007F068E">
            <w:r>
              <w:t>There should be trust and understanding</w:t>
            </w:r>
          </w:p>
          <w:p w:rsidR="008D6C38" w:rsidRDefault="008D6C38" w:rsidP="007F068E"/>
          <w:p w:rsidR="008D6C38" w:rsidRDefault="008D6C38" w:rsidP="007F068E">
            <w:r>
              <w:t xml:space="preserve">Has other people’s ambition ever affected you? No, I am self-motivated and always want to work hard and get to other place </w:t>
            </w:r>
          </w:p>
          <w:p w:rsidR="008D6C38" w:rsidRDefault="008D6C38" w:rsidP="007F068E"/>
          <w:p w:rsidR="007F068E" w:rsidRDefault="008D6C38" w:rsidP="007F068E">
            <w:r>
              <w:t xml:space="preserve">I feel it is not comfortable with me, as it thinks I am too formal and not cool and does not have a bright life </w:t>
            </w:r>
          </w:p>
          <w:p w:rsidR="008D6C38" w:rsidRDefault="008D6C38" w:rsidP="007F068E">
            <w:r>
              <w:t>it may have thought I have a good profile so let’s try</w:t>
            </w:r>
          </w:p>
          <w:p w:rsidR="008D6C38" w:rsidRDefault="008D6C38" w:rsidP="007F068E"/>
          <w:p w:rsidR="008D6C38" w:rsidRDefault="008D6C38" w:rsidP="007F068E">
            <w:r>
              <w:t>I had earlier thought it likes me and things will get better and easy but recently I figures it’s not</w:t>
            </w:r>
          </w:p>
          <w:p w:rsidR="008D6C38" w:rsidRDefault="008D6C38" w:rsidP="007F068E"/>
          <w:p w:rsidR="008D6C38" w:rsidRDefault="008D6C38" w:rsidP="007F068E">
            <w:r>
              <w:t>Knowing a person’s likes and dislikes does not mean you know them</w:t>
            </w:r>
          </w:p>
          <w:p w:rsidR="0037185D" w:rsidRDefault="0037185D" w:rsidP="007F068E">
            <w:r>
              <w:t>Truth may be bitter but thing rationally do not be emotional</w:t>
            </w:r>
            <w:bookmarkStart w:id="0" w:name="_GoBack"/>
            <w:bookmarkEnd w:id="0"/>
          </w:p>
          <w:p w:rsidR="008D6C38" w:rsidRDefault="008D6C38" w:rsidP="007F068E"/>
          <w:p w:rsidR="007F068E" w:rsidRDefault="007F068E" w:rsidP="007F068E"/>
          <w:p w:rsidR="007F068E" w:rsidRDefault="007F068E" w:rsidP="007F068E"/>
        </w:tc>
        <w:tc>
          <w:tcPr>
            <w:tcW w:w="4621" w:type="dxa"/>
          </w:tcPr>
          <w:p w:rsidR="007F068E" w:rsidRDefault="007F068E" w:rsidP="007F068E">
            <w:r>
              <w:t>J</w:t>
            </w:r>
          </w:p>
          <w:p w:rsidR="007F068E" w:rsidRDefault="007F068E" w:rsidP="007F068E"/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Pros</w:t>
            </w:r>
          </w:p>
          <w:p w:rsidR="007F068E" w:rsidRDefault="007F068E" w:rsidP="007F068E"/>
          <w:p w:rsidR="007F068E" w:rsidRDefault="007F068E" w:rsidP="007F068E">
            <w:r>
              <w:t>Very lively and in the moment</w:t>
            </w:r>
          </w:p>
          <w:p w:rsidR="007F068E" w:rsidRDefault="007F068E" w:rsidP="007F068E">
            <w:r>
              <w:t xml:space="preserve">Always full of energy </w:t>
            </w:r>
          </w:p>
          <w:p w:rsidR="007F068E" w:rsidRDefault="007F068E" w:rsidP="007F068E">
            <w:r>
              <w:t>Easy to talk and understand</w:t>
            </w:r>
          </w:p>
          <w:p w:rsidR="007F068E" w:rsidRDefault="007F068E" w:rsidP="007F068E">
            <w:r>
              <w:t>Always in the face, nothing to hide</w:t>
            </w:r>
          </w:p>
          <w:p w:rsidR="007F068E" w:rsidRDefault="007F068E" w:rsidP="007F068E"/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Cons</w:t>
            </w:r>
          </w:p>
          <w:p w:rsidR="007F068E" w:rsidRDefault="007F068E" w:rsidP="007F068E"/>
          <w:p w:rsidR="007F068E" w:rsidRDefault="007F068E" w:rsidP="007F068E">
            <w:r>
              <w:t xml:space="preserve">Not Ambitious </w:t>
            </w:r>
          </w:p>
          <w:p w:rsidR="008D6C38" w:rsidRDefault="008D6C38" w:rsidP="007F068E">
            <w:r>
              <w:t>Does not like its job</w:t>
            </w:r>
          </w:p>
          <w:p w:rsidR="007F068E" w:rsidRDefault="007F068E" w:rsidP="007F068E">
            <w:r>
              <w:t xml:space="preserve">Seems a bit less creative </w:t>
            </w:r>
          </w:p>
          <w:p w:rsidR="007F068E" w:rsidRDefault="007F068E" w:rsidP="007F068E">
            <w:r>
              <w:t xml:space="preserve">Not interested in doing things due to low energy </w:t>
            </w:r>
          </w:p>
          <w:p w:rsidR="007F068E" w:rsidRDefault="007F068E" w:rsidP="007F068E"/>
          <w:p w:rsidR="007F068E" w:rsidRPr="007F068E" w:rsidRDefault="007F068E" w:rsidP="007F068E">
            <w:pPr>
              <w:rPr>
                <w:u w:val="single"/>
              </w:rPr>
            </w:pPr>
            <w:r w:rsidRPr="007F068E">
              <w:rPr>
                <w:u w:val="single"/>
              </w:rPr>
              <w:t>Things to check</w:t>
            </w:r>
          </w:p>
          <w:p w:rsidR="007F068E" w:rsidRDefault="007F068E" w:rsidP="007F068E"/>
          <w:p w:rsidR="007F068E" w:rsidRDefault="007F068E" w:rsidP="007F068E">
            <w:r>
              <w:t>In the moment feel</w:t>
            </w:r>
          </w:p>
          <w:p w:rsidR="007F068E" w:rsidRDefault="007F068E" w:rsidP="007F068E">
            <w:r>
              <w:t>Get to know if comfortable with you</w:t>
            </w:r>
          </w:p>
          <w:p w:rsidR="007F068E" w:rsidRDefault="007F068E" w:rsidP="007F068E">
            <w:r>
              <w:t>There should be trust and understanding</w:t>
            </w:r>
          </w:p>
          <w:p w:rsidR="007F068E" w:rsidRDefault="007F068E" w:rsidP="007F068E"/>
          <w:p w:rsidR="007F068E" w:rsidRDefault="007F068E" w:rsidP="007F068E"/>
          <w:p w:rsidR="008D6C38" w:rsidRDefault="008D6C38" w:rsidP="007F068E"/>
          <w:p w:rsidR="008D6C38" w:rsidRDefault="008D6C38" w:rsidP="007F068E"/>
          <w:p w:rsidR="008D6C38" w:rsidRDefault="008D6C38" w:rsidP="007F068E">
            <w:r>
              <w:t xml:space="preserve">Its dissatisfaction with work might affect the personal time and mental space </w:t>
            </w:r>
          </w:p>
          <w:p w:rsidR="008D6C38" w:rsidRDefault="008D6C38" w:rsidP="007F068E"/>
          <w:p w:rsidR="008D6C38" w:rsidRDefault="008D6C38" w:rsidP="008D6C38">
            <w:r>
              <w:t>I think it likes me but I am concerned about its job and its less ambitious nature</w:t>
            </w:r>
          </w:p>
        </w:tc>
      </w:tr>
    </w:tbl>
    <w:p w:rsidR="007F068E" w:rsidRPr="007F068E" w:rsidRDefault="007F068E" w:rsidP="007F068E"/>
    <w:sectPr w:rsidR="007F068E" w:rsidRPr="007F0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8E"/>
    <w:rsid w:val="0037185D"/>
    <w:rsid w:val="007F068E"/>
    <w:rsid w:val="008D6C38"/>
    <w:rsid w:val="00D6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68E"/>
    <w:pPr>
      <w:spacing w:after="0" w:line="240" w:lineRule="auto"/>
    </w:pPr>
  </w:style>
  <w:style w:type="table" w:styleId="TableGrid">
    <w:name w:val="Table Grid"/>
    <w:basedOn w:val="TableNormal"/>
    <w:uiPriority w:val="59"/>
    <w:rsid w:val="007F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068E"/>
    <w:pPr>
      <w:spacing w:after="0" w:line="240" w:lineRule="auto"/>
    </w:pPr>
  </w:style>
  <w:style w:type="table" w:styleId="TableGrid">
    <w:name w:val="Table Grid"/>
    <w:basedOn w:val="TableNormal"/>
    <w:uiPriority w:val="59"/>
    <w:rsid w:val="007F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E973FAC2</Template>
  <TotalTime>21</TotalTime>
  <Pages>1</Pages>
  <Words>251</Words>
  <Characters>1089</Characters>
  <Application>Microsoft Office Word</Application>
  <DocSecurity>0</DocSecurity>
  <Lines>75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2</cp:revision>
  <dcterms:created xsi:type="dcterms:W3CDTF">2018-12-20T01:01:00Z</dcterms:created>
  <dcterms:modified xsi:type="dcterms:W3CDTF">2018-12-20T01:22:00Z</dcterms:modified>
</cp:coreProperties>
</file>