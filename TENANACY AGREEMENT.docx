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5F4014" w:rsidRDefault="005F4014" w:rsidP="005F401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014">
        <w:rPr>
          <w:rFonts w:ascii="Times New Roman" w:hAnsi="Times New Roman" w:cs="Times New Roman"/>
          <w:b/>
          <w:sz w:val="28"/>
          <w:szCs w:val="28"/>
        </w:rPr>
        <w:t>TENANACY AGREEMENT</w:t>
      </w:r>
    </w:p>
    <w:p w:rsidR="005F4014" w:rsidRPr="005F4014" w:rsidRDefault="005F4014" w:rsidP="005F401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014">
        <w:rPr>
          <w:rFonts w:ascii="Times New Roman" w:hAnsi="Times New Roman" w:cs="Times New Roman"/>
          <w:b/>
          <w:sz w:val="28"/>
          <w:szCs w:val="28"/>
        </w:rPr>
        <w:t>(Rental of Rooms)</w:t>
      </w:r>
    </w:p>
    <w:p w:rsidR="005F4014" w:rsidRPr="005F4014" w:rsidRDefault="005F4014" w:rsidP="005F4014">
      <w:pPr>
        <w:pStyle w:val="NoSpacing"/>
        <w:rPr>
          <w:rFonts w:ascii="Times New Roman" w:hAnsi="Times New Roman" w:cs="Times New Roman"/>
        </w:rPr>
      </w:pP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 w:rsidRPr="005F4014">
        <w:rPr>
          <w:rFonts w:ascii="Times New Roman" w:hAnsi="Times New Roman" w:cs="Times New Roman"/>
        </w:rPr>
        <w:t>1.0</w:t>
      </w:r>
      <w:r w:rsidRPr="005F4014">
        <w:rPr>
          <w:rFonts w:ascii="Times New Roman" w:hAnsi="Times New Roman" w:cs="Times New Roman"/>
        </w:rPr>
        <w:tab/>
      </w:r>
      <w:r w:rsidRPr="00C5736D">
        <w:rPr>
          <w:rFonts w:ascii="Times New Roman" w:hAnsi="Times New Roman" w:cs="Times New Roman"/>
          <w:b/>
        </w:rPr>
        <w:t>AGREEMENT DATE</w:t>
      </w:r>
      <w:r w:rsidRPr="00C5736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>: ________________________________________</w:t>
      </w:r>
    </w:p>
    <w:p w:rsidR="005F4014" w:rsidRPr="005F4014" w:rsidRDefault="005F4014" w:rsidP="005F4014">
      <w:pPr>
        <w:pStyle w:val="NoSpacing"/>
        <w:rPr>
          <w:rFonts w:ascii="Times New Roman" w:hAnsi="Times New Roman" w:cs="Times New Roman"/>
        </w:rPr>
      </w:pPr>
    </w:p>
    <w:p w:rsidR="005F4014" w:rsidRDefault="005F4014" w:rsidP="005F4014">
      <w:pPr>
        <w:pStyle w:val="NoSpacing"/>
        <w:rPr>
          <w:rFonts w:ascii="Times New Roman" w:hAnsi="Times New Roman" w:cs="Times New Roman"/>
          <w:b/>
        </w:rPr>
      </w:pPr>
      <w:r w:rsidRPr="005F4014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ab/>
      </w:r>
      <w:r w:rsidRPr="00C5736D">
        <w:rPr>
          <w:rFonts w:ascii="Times New Roman" w:hAnsi="Times New Roman" w:cs="Times New Roman"/>
          <w:b/>
        </w:rPr>
        <w:t>LANDLORD’s PARTICULARS</w:t>
      </w:r>
    </w:p>
    <w:p w:rsidR="00C5736D" w:rsidRDefault="00C5736D" w:rsidP="005F4014">
      <w:pPr>
        <w:pStyle w:val="NoSpacing"/>
        <w:rPr>
          <w:rFonts w:ascii="Times New Roman" w:hAnsi="Times New Roman" w:cs="Times New Roman"/>
        </w:rPr>
      </w:pP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ab/>
        <w:t>Names as in NRIC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Pr="005F4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ab/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Pr="005F4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/>
        </w:rPr>
        <w:tab/>
        <w:t>Telephone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</w:p>
    <w:p w:rsidR="005F4014" w:rsidRDefault="005F4014" w:rsidP="005F401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3.0 </w:t>
      </w:r>
      <w:r>
        <w:rPr>
          <w:rFonts w:ascii="Times New Roman" w:hAnsi="Times New Roman" w:cs="Times New Roman"/>
        </w:rPr>
        <w:tab/>
      </w:r>
      <w:r w:rsidRPr="00C5736D">
        <w:rPr>
          <w:rFonts w:ascii="Times New Roman" w:hAnsi="Times New Roman" w:cs="Times New Roman"/>
          <w:b/>
        </w:rPr>
        <w:t>TENANT’s PARTICULRAS</w:t>
      </w:r>
    </w:p>
    <w:p w:rsidR="00C5736D" w:rsidRDefault="00C5736D" w:rsidP="005F4014">
      <w:pPr>
        <w:pStyle w:val="NoSpacing"/>
        <w:rPr>
          <w:rFonts w:ascii="Times New Roman" w:hAnsi="Times New Roman" w:cs="Times New Roman"/>
        </w:rPr>
      </w:pP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  <w:t xml:space="preserve">Names as in NRIC or Passport   :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/>
        </w:rPr>
        <w:tab/>
        <w:t>NRIC or Passport No.*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>
        <w:rPr>
          <w:rFonts w:ascii="Times New Roman" w:hAnsi="Times New Roman" w:cs="Times New Roman"/>
        </w:rPr>
        <w:tab/>
        <w:t xml:space="preserve">Student Pass / Work Permit No.*: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>
        <w:rPr>
          <w:rFonts w:ascii="Times New Roman" w:hAnsi="Times New Roman" w:cs="Times New Roman"/>
        </w:rPr>
        <w:tab/>
        <w:t>Telephone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ab/>
        <w:t>Occupiers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Name(s)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NRIC/Passport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Pr="005F4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</w:t>
      </w:r>
    </w:p>
    <w:p w:rsidR="005F4014" w:rsidRDefault="005F4014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</w:p>
    <w:p w:rsidR="00026777" w:rsidRDefault="00026777" w:rsidP="005F401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4.0</w:t>
      </w:r>
      <w:r>
        <w:rPr>
          <w:rFonts w:ascii="Times New Roman" w:hAnsi="Times New Roman" w:cs="Times New Roman"/>
        </w:rPr>
        <w:tab/>
      </w:r>
      <w:r w:rsidRPr="00C5736D">
        <w:rPr>
          <w:rFonts w:ascii="Times New Roman" w:hAnsi="Times New Roman" w:cs="Times New Roman"/>
          <w:b/>
        </w:rPr>
        <w:t>PREMISES TO BE RENTED</w:t>
      </w:r>
    </w:p>
    <w:p w:rsidR="00C5736D" w:rsidRDefault="00C5736D" w:rsidP="005F4014">
      <w:pPr>
        <w:pStyle w:val="NoSpacing"/>
        <w:rPr>
          <w:rFonts w:ascii="Times New Roman" w:hAnsi="Times New Roman" w:cs="Times New Roman"/>
        </w:rPr>
      </w:pP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ab/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>________________________________________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  <w:r>
        <w:rPr>
          <w:rFonts w:ascii="Times New Roman" w:hAnsi="Times New Roman" w:cs="Times New Roman"/>
        </w:rPr>
        <w:tab/>
        <w:t>Rooms to be Rented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Master Bedroom/ Bedroom 1/Bedroom 2/Bedroom 3*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 </w:t>
      </w:r>
      <w:r>
        <w:rPr>
          <w:rFonts w:ascii="Times New Roman" w:hAnsi="Times New Roman" w:cs="Times New Roman"/>
        </w:rPr>
        <w:tab/>
        <w:t>Furniture, Fixtures &amp; Fittings</w:t>
      </w:r>
      <w:r>
        <w:rPr>
          <w:rFonts w:ascii="Times New Roman" w:hAnsi="Times New Roman" w:cs="Times New Roman"/>
        </w:rPr>
        <w:tab/>
        <w:t>: Bare/ Furnished (Per Attached Inventory List)*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</w:p>
    <w:p w:rsidR="00026777" w:rsidRDefault="00026777" w:rsidP="005F401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5.0 </w:t>
      </w:r>
      <w:r>
        <w:rPr>
          <w:rFonts w:ascii="Times New Roman" w:hAnsi="Times New Roman" w:cs="Times New Roman"/>
        </w:rPr>
        <w:tab/>
      </w:r>
      <w:r w:rsidRPr="00C5736D">
        <w:rPr>
          <w:rFonts w:ascii="Times New Roman" w:hAnsi="Times New Roman" w:cs="Times New Roman"/>
          <w:b/>
        </w:rPr>
        <w:t>TENANCY PERIOD</w:t>
      </w:r>
    </w:p>
    <w:p w:rsidR="00C5736D" w:rsidRDefault="00C5736D" w:rsidP="005F4014">
      <w:pPr>
        <w:pStyle w:val="NoSpacing"/>
        <w:rPr>
          <w:rFonts w:ascii="Times New Roman" w:hAnsi="Times New Roman" w:cs="Times New Roman"/>
        </w:rPr>
      </w:pP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ab/>
        <w:t xml:space="preserve">Term of Tenancy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ab/>
        <w:t>Start 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  <w:r>
        <w:rPr>
          <w:rFonts w:ascii="Times New Roman" w:hAnsi="Times New Roman" w:cs="Times New Roman"/>
        </w:rPr>
        <w:tab/>
        <w:t>End 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</w:t>
      </w:r>
      <w:r>
        <w:rPr>
          <w:rFonts w:ascii="Times New Roman" w:hAnsi="Times New Roman" w:cs="Times New Roman"/>
        </w:rPr>
        <w:tab/>
        <w:t>Notice Period to be given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 Month(s) *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By Landlord or Tenant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terminate after minimum</w:t>
      </w: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 of _____ Year(s)/ Months(s)*</w:t>
      </w:r>
    </w:p>
    <w:p w:rsidR="00CB06BD" w:rsidRDefault="00CB06BD" w:rsidP="00CB06BD">
      <w:pPr>
        <w:pStyle w:val="NoSpacing"/>
        <w:ind w:left="720"/>
        <w:rPr>
          <w:rFonts w:ascii="Times New Roman" w:hAnsi="Times New Roman" w:cs="Times New Roman"/>
        </w:rPr>
      </w:pPr>
    </w:p>
    <w:p w:rsidR="00CB06BD" w:rsidRDefault="00CB06BD" w:rsidP="00CB06BD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clause: The agreement can be terminated if the tenant is leaving the country with the above mentioned notice</w:t>
      </w:r>
      <w:r w:rsidR="007A517C">
        <w:rPr>
          <w:rFonts w:ascii="Times New Roman" w:hAnsi="Times New Roman" w:cs="Times New Roman"/>
        </w:rPr>
        <w:t xml:space="preserve"> period</w:t>
      </w:r>
      <w:bookmarkStart w:id="0" w:name="_GoBack"/>
      <w:bookmarkEnd w:id="0"/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</w:p>
    <w:p w:rsidR="00026777" w:rsidRDefault="00026777" w:rsidP="005F4014">
      <w:pPr>
        <w:pStyle w:val="NoSpacing"/>
        <w:rPr>
          <w:rFonts w:ascii="Times New Roman" w:hAnsi="Times New Roman" w:cs="Times New Roman"/>
        </w:rPr>
      </w:pPr>
    </w:p>
    <w:p w:rsidR="005F4014" w:rsidRDefault="00026777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6.0</w:t>
      </w:r>
      <w:r>
        <w:rPr>
          <w:rFonts w:ascii="Times New Roman" w:hAnsi="Times New Roman" w:cs="Times New Roman"/>
        </w:rPr>
        <w:tab/>
      </w:r>
      <w:r w:rsidRPr="00C5736D">
        <w:rPr>
          <w:rFonts w:ascii="Times New Roman" w:hAnsi="Times New Roman" w:cs="Times New Roman"/>
          <w:b/>
        </w:rPr>
        <w:t>PAYMENT OF RENT</w:t>
      </w:r>
    </w:p>
    <w:p w:rsidR="00C5736D" w:rsidRDefault="00C5736D" w:rsidP="005F4014">
      <w:pPr>
        <w:pStyle w:val="NoSpacing"/>
        <w:rPr>
          <w:rFonts w:ascii="Times New Roman" w:hAnsi="Times New Roman" w:cs="Times New Roman"/>
        </w:rPr>
      </w:pP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 </w:t>
      </w:r>
      <w:r>
        <w:rPr>
          <w:rFonts w:ascii="Times New Roman" w:hAnsi="Times New Roman" w:cs="Times New Roman"/>
        </w:rPr>
        <w:tab/>
        <w:t>Monthly Rent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________________________________________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(Payable on the 1</w:t>
      </w:r>
      <w:r w:rsidRPr="0002677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Day Every Month)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>
        <w:rPr>
          <w:rFonts w:ascii="Times New Roman" w:hAnsi="Times New Roman" w:cs="Times New Roman"/>
        </w:rPr>
        <w:tab/>
        <w:t>Rental Deposit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 Month(s) Amount: ______________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(Refunded free of interest at the end of this tenancy, subject to 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Any deductions by Landor as may be necessary)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>
        <w:rPr>
          <w:rFonts w:ascii="Times New Roman" w:hAnsi="Times New Roman" w:cs="Times New Roman"/>
        </w:rPr>
        <w:tab/>
        <w:t>Not to be utilised as set off</w:t>
      </w:r>
      <w:r>
        <w:rPr>
          <w:rFonts w:ascii="Times New Roman" w:hAnsi="Times New Roman" w:cs="Times New Roman"/>
        </w:rPr>
        <w:tab/>
        <w:t xml:space="preserve">: This deposit shall not be utilised as set-off for any rent due and 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CB06BD">
        <w:rPr>
          <w:rFonts w:ascii="Times New Roman" w:hAnsi="Times New Roman" w:cs="Times New Roman"/>
        </w:rPr>
        <w:t>Payable</w:t>
      </w:r>
      <w:r>
        <w:rPr>
          <w:rFonts w:ascii="Times New Roman" w:hAnsi="Times New Roman" w:cs="Times New Roman"/>
        </w:rPr>
        <w:t xml:space="preserve"> during the currency of this Agreement</w:t>
      </w: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</w:p>
    <w:p w:rsidR="00026777" w:rsidRDefault="00026777" w:rsidP="00026777">
      <w:pPr>
        <w:pStyle w:val="NoSpacing"/>
        <w:rPr>
          <w:rFonts w:ascii="Times New Roman" w:hAnsi="Times New Roman" w:cs="Times New Roman"/>
        </w:rPr>
      </w:pPr>
    </w:p>
    <w:p w:rsidR="006E421C" w:rsidRDefault="006E421C" w:rsidP="00026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ERA/TA/Rooms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Landlord: ____________________________</w:t>
      </w:r>
      <w:r>
        <w:rPr>
          <w:rFonts w:ascii="Times New Roman" w:hAnsi="Times New Roman" w:cs="Times New Roman"/>
        </w:rPr>
        <w:tab/>
      </w:r>
    </w:p>
    <w:p w:rsidR="005F4014" w:rsidRPr="005F4014" w:rsidRDefault="006E421C" w:rsidP="005F401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*Delete if not application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Tenant: _____________________________</w:t>
      </w:r>
    </w:p>
    <w:sectPr w:rsidR="005F4014" w:rsidRPr="005F4014" w:rsidSect="005F4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14"/>
    <w:rsid w:val="00026777"/>
    <w:rsid w:val="00482FDA"/>
    <w:rsid w:val="005F4014"/>
    <w:rsid w:val="006E421C"/>
    <w:rsid w:val="007A517C"/>
    <w:rsid w:val="00C5736D"/>
    <w:rsid w:val="00CB06BD"/>
    <w:rsid w:val="00D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0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313D1BC4</Template>
  <TotalTime>32</TotalTime>
  <Pages>1</Pages>
  <Words>253</Words>
  <Characters>1902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5</cp:revision>
  <dcterms:created xsi:type="dcterms:W3CDTF">2019-03-17T07:19:00Z</dcterms:created>
  <dcterms:modified xsi:type="dcterms:W3CDTF">2019-03-17T07:51:00Z</dcterms:modified>
</cp:coreProperties>
</file>