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C1C" w:rsidRPr="00A13C1C" w:rsidRDefault="00A13C1C" w:rsidP="00A13C1C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 w:rsidRPr="00A13C1C">
        <w:rPr>
          <w:rFonts w:ascii="Times New Roman" w:hAnsi="Times New Roman" w:cs="Times New Roman"/>
          <w:sz w:val="24"/>
          <w:szCs w:val="24"/>
          <w:lang w:val="en-SG"/>
        </w:rPr>
        <w:t>Start everyday with 15 minutes meditation</w:t>
      </w:r>
    </w:p>
    <w:p w:rsidR="00527B64" w:rsidRPr="00A13C1C" w:rsidRDefault="00527B64" w:rsidP="00527B64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A13C1C" w:rsidRPr="00A13C1C" w:rsidRDefault="00A13C1C" w:rsidP="00527B64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 w:rsidRPr="00A13C1C">
        <w:rPr>
          <w:rFonts w:ascii="Times New Roman" w:hAnsi="Times New Roman" w:cs="Times New Roman"/>
          <w:sz w:val="24"/>
          <w:szCs w:val="24"/>
          <w:lang w:val="en-SG"/>
        </w:rPr>
        <w:t>Always define the task very well</w:t>
      </w:r>
      <w:bookmarkStart w:id="0" w:name="_GoBack"/>
      <w:bookmarkEnd w:id="0"/>
    </w:p>
    <w:p w:rsidR="00527B64" w:rsidRPr="00A13C1C" w:rsidRDefault="00527B64" w:rsidP="00527B64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527B64" w:rsidRPr="00A13C1C" w:rsidRDefault="00527B64" w:rsidP="00527B64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13C1C" w:rsidRPr="00A13C1C" w:rsidTr="000075AC">
        <w:tc>
          <w:tcPr>
            <w:tcW w:w="4621" w:type="dxa"/>
            <w:shd w:val="clear" w:color="auto" w:fill="EAF1DD" w:themeFill="accent3" w:themeFillTint="33"/>
          </w:tcPr>
          <w:p w:rsidR="00A13C1C" w:rsidRPr="00A13C1C" w:rsidRDefault="00A13C1C" w:rsidP="00A13C1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lang w:val="en-SG"/>
              </w:rPr>
            </w:pPr>
            <w:r w:rsidRPr="00A13C1C">
              <w:rPr>
                <w:rFonts w:ascii="Times New Roman" w:hAnsi="Times New Roman" w:cs="Times New Roman"/>
                <w:b/>
                <w:sz w:val="28"/>
                <w:szCs w:val="28"/>
                <w:lang w:val="en-SG"/>
              </w:rPr>
              <w:t>Problems</w:t>
            </w:r>
          </w:p>
        </w:tc>
        <w:tc>
          <w:tcPr>
            <w:tcW w:w="4621" w:type="dxa"/>
            <w:shd w:val="clear" w:color="auto" w:fill="EAF1DD" w:themeFill="accent3" w:themeFillTint="33"/>
          </w:tcPr>
          <w:p w:rsidR="00A13C1C" w:rsidRPr="00A13C1C" w:rsidRDefault="00A13C1C" w:rsidP="00A13C1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lang w:val="en-SG"/>
              </w:rPr>
            </w:pPr>
            <w:r w:rsidRPr="00A13C1C">
              <w:rPr>
                <w:rFonts w:ascii="Times New Roman" w:hAnsi="Times New Roman" w:cs="Times New Roman"/>
                <w:b/>
                <w:sz w:val="28"/>
                <w:szCs w:val="28"/>
                <w:lang w:val="en-SG"/>
              </w:rPr>
              <w:t>Solution</w:t>
            </w:r>
          </w:p>
        </w:tc>
      </w:tr>
      <w:tr w:rsidR="00A13C1C" w:rsidRPr="00A13C1C" w:rsidTr="00A13C1C">
        <w:tc>
          <w:tcPr>
            <w:tcW w:w="4621" w:type="dxa"/>
          </w:tcPr>
          <w:p w:rsidR="00A13C1C" w:rsidRPr="00A13C1C" w:rsidRDefault="00A13C1C" w:rsidP="00A13C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A13C1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Tendency t</w:t>
            </w:r>
            <w:r w:rsidRPr="00A13C1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o cling to interesting thoughts</w:t>
            </w:r>
          </w:p>
        </w:tc>
        <w:tc>
          <w:tcPr>
            <w:tcW w:w="4621" w:type="dxa"/>
          </w:tcPr>
          <w:p w:rsidR="00A13C1C" w:rsidRDefault="00A13C1C" w:rsidP="00A13C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A13C1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Define a work and stick to it, you have to keep getting back</w:t>
            </w:r>
          </w:p>
          <w:p w:rsidR="000075AC" w:rsidRPr="00A13C1C" w:rsidRDefault="000075AC" w:rsidP="00A13C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A13C1C" w:rsidRPr="00A13C1C" w:rsidTr="00A13C1C">
        <w:tc>
          <w:tcPr>
            <w:tcW w:w="4621" w:type="dxa"/>
          </w:tcPr>
          <w:p w:rsidR="00A13C1C" w:rsidRPr="00A13C1C" w:rsidRDefault="00A13C1C" w:rsidP="00A13C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A13C1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Will always want to switch, and this happens very frequently (6 times an hour)</w:t>
            </w:r>
          </w:p>
        </w:tc>
        <w:tc>
          <w:tcPr>
            <w:tcW w:w="4621" w:type="dxa"/>
          </w:tcPr>
          <w:p w:rsidR="00A13C1C" w:rsidRDefault="00A13C1C" w:rsidP="00A13C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A13C1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Stick to it, after few moments you will get used to it</w:t>
            </w:r>
          </w:p>
          <w:p w:rsidR="000075AC" w:rsidRPr="00A13C1C" w:rsidRDefault="000075AC" w:rsidP="00A13C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A13C1C" w:rsidRPr="00A13C1C" w:rsidTr="00A13C1C">
        <w:tc>
          <w:tcPr>
            <w:tcW w:w="4621" w:type="dxa"/>
          </w:tcPr>
          <w:p w:rsidR="00A13C1C" w:rsidRPr="00A13C1C" w:rsidRDefault="00A13C1C" w:rsidP="00A13C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A13C1C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SG"/>
              </w:rPr>
              <w:t>Tendency to run away from hard task</w:t>
            </w:r>
          </w:p>
          <w:p w:rsidR="00A13C1C" w:rsidRPr="00A13C1C" w:rsidRDefault="00A13C1C" w:rsidP="00527B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  <w:tc>
          <w:tcPr>
            <w:tcW w:w="4621" w:type="dxa"/>
          </w:tcPr>
          <w:p w:rsidR="00A13C1C" w:rsidRDefault="00A13C1C" w:rsidP="00A13C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A13C1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Stick to it, after few moments you will get used to it</w:t>
            </w:r>
          </w:p>
          <w:p w:rsidR="000075AC" w:rsidRPr="00A13C1C" w:rsidRDefault="000075AC" w:rsidP="00A13C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A13C1C" w:rsidRPr="00A13C1C" w:rsidTr="00A13C1C">
        <w:tc>
          <w:tcPr>
            <w:tcW w:w="4621" w:type="dxa"/>
          </w:tcPr>
          <w:p w:rsidR="00A13C1C" w:rsidRPr="00A13C1C" w:rsidRDefault="00A13C1C" w:rsidP="00A13C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A13C1C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SG"/>
              </w:rPr>
              <w:t>Tendency to work real slowly on important task thereby not completing enough of ground</w:t>
            </w:r>
            <w:r w:rsidRPr="00A13C1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</w:p>
          <w:p w:rsidR="00A13C1C" w:rsidRPr="00A13C1C" w:rsidRDefault="00A13C1C" w:rsidP="00527B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  <w:tc>
          <w:tcPr>
            <w:tcW w:w="4621" w:type="dxa"/>
          </w:tcPr>
          <w:p w:rsidR="00F15BB1" w:rsidRDefault="00A13C1C" w:rsidP="00A13C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A13C1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Do not try to</w:t>
            </w:r>
            <w:r w:rsidR="00F15BB1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o</w:t>
            </w:r>
            <w:r w:rsidRPr="00A13C1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hard </w:t>
            </w:r>
          </w:p>
          <w:p w:rsidR="00A13C1C" w:rsidRPr="00A13C1C" w:rsidRDefault="00F15BB1" w:rsidP="00A13C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if </w:t>
            </w:r>
            <w:r w:rsidR="00A13C1C" w:rsidRPr="00A13C1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it does not work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and</w:t>
            </w:r>
          </w:p>
          <w:p w:rsidR="00A13C1C" w:rsidRDefault="00A13C1C" w:rsidP="00A13C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A13C1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If you are </w:t>
            </w:r>
            <w:r w:rsidR="00F15BB1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not </w:t>
            </w:r>
            <w:r w:rsidRPr="00A13C1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getting </w:t>
            </w:r>
            <w:r w:rsidR="00F15BB1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anywhere then </w:t>
            </w:r>
            <w:r w:rsidRPr="00A13C1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stop and</w:t>
            </w:r>
            <w:r w:rsidR="00F15BB1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change, </w:t>
            </w:r>
            <w:r w:rsidRPr="00A13C1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do something else</w:t>
            </w:r>
          </w:p>
          <w:p w:rsidR="000075AC" w:rsidRPr="00A13C1C" w:rsidRDefault="000075AC" w:rsidP="00A13C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</w:tbl>
    <w:p w:rsidR="00A13C1C" w:rsidRPr="00A13C1C" w:rsidRDefault="00A13C1C" w:rsidP="00527B64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sectPr w:rsidR="00A13C1C" w:rsidRPr="00A13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64"/>
    <w:rsid w:val="000075AC"/>
    <w:rsid w:val="00390161"/>
    <w:rsid w:val="00527B64"/>
    <w:rsid w:val="00A13C1C"/>
    <w:rsid w:val="00D634ED"/>
    <w:rsid w:val="00E47F91"/>
    <w:rsid w:val="00F1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7B64"/>
    <w:pPr>
      <w:spacing w:after="0" w:line="240" w:lineRule="auto"/>
    </w:pPr>
  </w:style>
  <w:style w:type="paragraph" w:styleId="Revision">
    <w:name w:val="Revision"/>
    <w:hidden/>
    <w:uiPriority w:val="99"/>
    <w:semiHidden/>
    <w:rsid w:val="00527B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B6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27B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B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B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B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B6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390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7B64"/>
    <w:pPr>
      <w:spacing w:after="0" w:line="240" w:lineRule="auto"/>
    </w:pPr>
  </w:style>
  <w:style w:type="paragraph" w:styleId="Revision">
    <w:name w:val="Revision"/>
    <w:hidden/>
    <w:uiPriority w:val="99"/>
    <w:semiHidden/>
    <w:rsid w:val="00527B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B6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27B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B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B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B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B6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390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21CD268B</Template>
  <TotalTime>17</TotalTime>
  <Pages>1</Pages>
  <Words>116</Words>
  <Characters>508</Characters>
  <Application>Microsoft Office Word</Application>
  <DocSecurity>0</DocSecurity>
  <Lines>30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Ullal, Manjit-G-XT</cp:lastModifiedBy>
  <cp:revision>5</cp:revision>
  <dcterms:created xsi:type="dcterms:W3CDTF">2018-12-21T04:49:00Z</dcterms:created>
  <dcterms:modified xsi:type="dcterms:W3CDTF">2018-12-21T05:05:00Z</dcterms:modified>
</cp:coreProperties>
</file>