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433E5F" w:rsidRDefault="00433E5F" w:rsidP="00433E5F">
      <w:pPr>
        <w:pStyle w:val="NoSpacing"/>
        <w:rPr>
          <w:b/>
          <w:lang w:val="en-SG"/>
        </w:rPr>
      </w:pPr>
      <w:r w:rsidRPr="00433E5F">
        <w:rPr>
          <w:b/>
          <w:lang w:val="en-SG"/>
        </w:rPr>
        <w:t xml:space="preserve">Major challenges </w:t>
      </w:r>
    </w:p>
    <w:p w:rsidR="00433E5F" w:rsidRDefault="00433E5F" w:rsidP="00433E5F">
      <w:pPr>
        <w:pStyle w:val="NoSpacing"/>
        <w:rPr>
          <w:lang w:val="en-SG"/>
        </w:rPr>
      </w:pP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The immensity of the material at hand and my inefficiency in studying leading to less study and more pending work </w:t>
      </w: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Weak understanding of subjects leading to weak output and in some cases no output </w:t>
      </w: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More hands on with timely tests, assignment, projects and activities</w:t>
      </w: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Lack of clarity on direction to proceed</w:t>
      </w: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Cost factor</w:t>
      </w: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And most importantly, managing the marriage </w:t>
      </w:r>
    </w:p>
    <w:p w:rsidR="00433E5F" w:rsidRDefault="00433E5F" w:rsidP="00433E5F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Quality engagement with network is required along with quality and genuine work</w:t>
      </w:r>
    </w:p>
    <w:p w:rsidR="00433E5F" w:rsidRDefault="00433E5F" w:rsidP="00433E5F">
      <w:pPr>
        <w:pStyle w:val="NoSpacing"/>
        <w:rPr>
          <w:lang w:val="en-SG"/>
        </w:rPr>
      </w:pPr>
    </w:p>
    <w:p w:rsidR="00433E5F" w:rsidRPr="00433E5F" w:rsidRDefault="00433E5F" w:rsidP="00433E5F">
      <w:pPr>
        <w:pStyle w:val="NoSpacing"/>
        <w:rPr>
          <w:b/>
          <w:lang w:val="en-SG"/>
        </w:rPr>
      </w:pPr>
      <w:bookmarkStart w:id="0" w:name="_GoBack"/>
      <w:r w:rsidRPr="00433E5F">
        <w:rPr>
          <w:b/>
          <w:lang w:val="en-SG"/>
        </w:rPr>
        <w:t>Steps to minimize risk</w:t>
      </w:r>
    </w:p>
    <w:bookmarkEnd w:id="0"/>
    <w:p w:rsidR="00433E5F" w:rsidRDefault="00433E5F" w:rsidP="00433E5F">
      <w:pPr>
        <w:pStyle w:val="NoSpacing"/>
        <w:rPr>
          <w:lang w:val="en-SG"/>
        </w:rPr>
      </w:pPr>
    </w:p>
    <w:p w:rsidR="00433E5F" w:rsidRDefault="00433E5F" w:rsidP="00433E5F">
      <w:pPr>
        <w:pStyle w:val="NoSpacing"/>
        <w:numPr>
          <w:ilvl w:val="0"/>
          <w:numId w:val="2"/>
        </w:numPr>
        <w:rPr>
          <w:lang w:val="en-SG"/>
        </w:rPr>
      </w:pPr>
      <w:r>
        <w:rPr>
          <w:lang w:val="en-SG"/>
        </w:rPr>
        <w:t>Study the materials now</w:t>
      </w:r>
    </w:p>
    <w:p w:rsidR="00433E5F" w:rsidRDefault="00433E5F" w:rsidP="00433E5F">
      <w:pPr>
        <w:pStyle w:val="NoSpacing"/>
        <w:numPr>
          <w:ilvl w:val="0"/>
          <w:numId w:val="2"/>
        </w:numPr>
        <w:rPr>
          <w:lang w:val="en-SG"/>
        </w:rPr>
      </w:pPr>
      <w:r>
        <w:rPr>
          <w:lang w:val="en-SG"/>
        </w:rPr>
        <w:t>Engage in projects and tests</w:t>
      </w:r>
    </w:p>
    <w:p w:rsidR="00433E5F" w:rsidRPr="00433E5F" w:rsidRDefault="00433E5F" w:rsidP="00433E5F">
      <w:pPr>
        <w:pStyle w:val="NoSpacing"/>
        <w:numPr>
          <w:ilvl w:val="0"/>
          <w:numId w:val="2"/>
        </w:numPr>
        <w:rPr>
          <w:lang w:val="en-SG"/>
        </w:rPr>
      </w:pPr>
      <w:r>
        <w:rPr>
          <w:lang w:val="en-SG"/>
        </w:rPr>
        <w:t>Be more serious and try to accomplish all of this with proper timelines and output</w:t>
      </w:r>
    </w:p>
    <w:sectPr w:rsidR="00433E5F" w:rsidRPr="0043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24C9"/>
    <w:multiLevelType w:val="hybridMultilevel"/>
    <w:tmpl w:val="FA505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C2673"/>
    <w:multiLevelType w:val="hybridMultilevel"/>
    <w:tmpl w:val="2BE8B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5F"/>
    <w:rsid w:val="00433E5F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E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E4C18DC5</Template>
  <TotalTime>9</TotalTime>
  <Pages>1</Pages>
  <Words>111</Words>
  <Characters>536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1</cp:revision>
  <dcterms:created xsi:type="dcterms:W3CDTF">2019-01-02T07:41:00Z</dcterms:created>
  <dcterms:modified xsi:type="dcterms:W3CDTF">2019-01-02T07:50:00Z</dcterms:modified>
</cp:coreProperties>
</file>