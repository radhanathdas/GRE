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B0676E" w:rsidP="00B0676E">
      <w:pPr>
        <w:pStyle w:val="NoSpacing"/>
        <w:rPr>
          <w:lang w:val="en-SG"/>
        </w:rPr>
      </w:pPr>
      <w:r>
        <w:rPr>
          <w:lang w:val="en-SG"/>
        </w:rPr>
        <w:t>Things that always seem to bother</w:t>
      </w:r>
    </w:p>
    <w:p w:rsidR="00B0676E" w:rsidRDefault="00B0676E" w:rsidP="00B0676E">
      <w:pPr>
        <w:pStyle w:val="NoSpacing"/>
        <w:rPr>
          <w:lang w:val="en-SG"/>
        </w:rPr>
      </w:pPr>
    </w:p>
    <w:p w:rsidR="00B0676E" w:rsidRDefault="00B0676E" w:rsidP="00B0676E">
      <w:pPr>
        <w:pStyle w:val="NoSpacing"/>
        <w:rPr>
          <w:lang w:val="en-SG"/>
        </w:rPr>
      </w:pPr>
      <w:r>
        <w:rPr>
          <w:lang w:val="en-SG"/>
        </w:rPr>
        <w:t xml:space="preserve">While studying </w:t>
      </w:r>
    </w:p>
    <w:p w:rsidR="004E1002" w:rsidRDefault="004E1002" w:rsidP="00B0676E">
      <w:pPr>
        <w:pStyle w:val="NoSpacing"/>
        <w:rPr>
          <w:lang w:val="en-SG"/>
        </w:rPr>
      </w:pPr>
    </w:p>
    <w:p w:rsidR="00B0676E" w:rsidRDefault="00B0676E" w:rsidP="00B0676E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Clear out all the distractions </w:t>
      </w:r>
    </w:p>
    <w:p w:rsidR="00B0676E" w:rsidRDefault="00B0676E" w:rsidP="00B0676E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Just do not heed to any of the thoughts and focus solely on the material</w:t>
      </w:r>
    </w:p>
    <w:p w:rsidR="00B0676E" w:rsidRDefault="00B0676E" w:rsidP="00B0676E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Make a note or apply the learnings </w:t>
      </w:r>
    </w:p>
    <w:p w:rsidR="00B0676E" w:rsidRDefault="00B0676E" w:rsidP="00B0676E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Stick to the time limit </w:t>
      </w:r>
    </w:p>
    <w:p w:rsidR="00B0676E" w:rsidRDefault="00B0676E" w:rsidP="00B0676E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Always be consistent and finish the material overtime </w:t>
      </w:r>
    </w:p>
    <w:p w:rsidR="00B0676E" w:rsidRDefault="00B0676E" w:rsidP="00B0676E">
      <w:pPr>
        <w:pStyle w:val="NoSpacing"/>
        <w:rPr>
          <w:lang w:val="en-SG"/>
        </w:rPr>
      </w:pPr>
    </w:p>
    <w:p w:rsidR="00B0676E" w:rsidRDefault="00B0676E" w:rsidP="00B0676E">
      <w:pPr>
        <w:pStyle w:val="NoSpacing"/>
        <w:rPr>
          <w:lang w:val="en-SG"/>
        </w:rPr>
      </w:pPr>
      <w:r>
        <w:rPr>
          <w:lang w:val="en-SG"/>
        </w:rPr>
        <w:t xml:space="preserve">Things to do </w:t>
      </w:r>
    </w:p>
    <w:p w:rsidR="004E1002" w:rsidRDefault="004E1002" w:rsidP="00B0676E">
      <w:pPr>
        <w:pStyle w:val="NoSpacing"/>
        <w:rPr>
          <w:lang w:val="en-SG"/>
        </w:rPr>
      </w:pPr>
    </w:p>
    <w:p w:rsidR="00B0676E" w:rsidRDefault="00B0676E" w:rsidP="00B0676E">
      <w:pPr>
        <w:pStyle w:val="NoSpacing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Finish </w:t>
      </w:r>
      <w:r w:rsidR="004E1002">
        <w:rPr>
          <w:lang w:val="en-SG"/>
        </w:rPr>
        <w:t>CODE</w:t>
      </w:r>
    </w:p>
    <w:p w:rsidR="00B0676E" w:rsidRDefault="00B0676E" w:rsidP="00B0676E">
      <w:pPr>
        <w:pStyle w:val="NoSpacing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Art of computer programming, volume 1 </w:t>
      </w:r>
    </w:p>
    <w:p w:rsidR="004E1002" w:rsidRDefault="004E1002" w:rsidP="00B0676E">
      <w:pPr>
        <w:pStyle w:val="NoSpacing"/>
        <w:numPr>
          <w:ilvl w:val="0"/>
          <w:numId w:val="2"/>
        </w:numPr>
        <w:rPr>
          <w:lang w:val="en-SG"/>
        </w:rPr>
      </w:pPr>
      <w:r>
        <w:rPr>
          <w:lang w:val="en-SG"/>
        </w:rPr>
        <w:t>Pick up simple machine learning and get started with the projects</w:t>
      </w:r>
    </w:p>
    <w:p w:rsidR="00B0676E" w:rsidRDefault="00B0676E" w:rsidP="00B0676E">
      <w:pPr>
        <w:pStyle w:val="NoSpacing"/>
        <w:rPr>
          <w:lang w:val="en-SG"/>
        </w:rPr>
      </w:pPr>
      <w:bookmarkStart w:id="0" w:name="_GoBack"/>
      <w:bookmarkEnd w:id="0"/>
    </w:p>
    <w:p w:rsidR="00B0676E" w:rsidRDefault="00B0676E" w:rsidP="00B0676E">
      <w:pPr>
        <w:pStyle w:val="NoSpacing"/>
        <w:rPr>
          <w:lang w:val="en-SG"/>
        </w:rPr>
      </w:pPr>
      <w:r>
        <w:rPr>
          <w:lang w:val="en-SG"/>
        </w:rPr>
        <w:t xml:space="preserve">While working </w:t>
      </w:r>
    </w:p>
    <w:p w:rsidR="00B0676E" w:rsidRPr="00B0676E" w:rsidRDefault="00B0676E" w:rsidP="00B0676E">
      <w:pPr>
        <w:pStyle w:val="NoSpacing"/>
        <w:rPr>
          <w:lang w:val="en-SG"/>
        </w:rPr>
      </w:pPr>
    </w:p>
    <w:sectPr w:rsidR="00B0676E" w:rsidRPr="00B0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487"/>
    <w:multiLevelType w:val="hybridMultilevel"/>
    <w:tmpl w:val="90CA0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F1160"/>
    <w:multiLevelType w:val="hybridMultilevel"/>
    <w:tmpl w:val="3F421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6E"/>
    <w:rsid w:val="004E1002"/>
    <w:rsid w:val="009F5DC7"/>
    <w:rsid w:val="00B0676E"/>
    <w:rsid w:val="00B76E89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7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3C188427</Template>
  <TotalTime>1285</TotalTime>
  <Pages>1</Pages>
  <Words>80</Words>
  <Characters>353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1</cp:revision>
  <dcterms:created xsi:type="dcterms:W3CDTF">2018-12-19T03:35:00Z</dcterms:created>
  <dcterms:modified xsi:type="dcterms:W3CDTF">2018-12-20T01:00:00Z</dcterms:modified>
</cp:coreProperties>
</file>