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Pr="00E92A39" w:rsidRDefault="00974F78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E92A39">
        <w:rPr>
          <w:rFonts w:ascii="Times New Roman" w:hAnsi="Times New Roman" w:cs="Times New Roman"/>
          <w:b/>
          <w:sz w:val="28"/>
          <w:szCs w:val="28"/>
          <w:lang w:val="en-SG"/>
        </w:rPr>
        <w:t>Morse code</w:t>
      </w:r>
    </w:p>
    <w:p w:rsidR="00897C97" w:rsidRPr="00E92A39" w:rsidRDefault="00563525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5" style="width:0;height:1.5pt" o:hralign="center" o:hrstd="t" o:hr="t" fillcolor="#a0a0a0" stroked="f"/>
        </w:pic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Dot and dashes 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Length of dash is three times that of dot</w:t>
      </w:r>
      <w:r w:rsidR="00A17B9E"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 and pause is equal to the duration of dot 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Letters in same word are separated by the duration of 1 dash or 3 dots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Words are separated by 2 dashes or 6 dots 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>Code, is a system of transferring information between man and machine</w:t>
      </w:r>
    </w:p>
    <w:p w:rsidR="00974F78" w:rsidRPr="00E92A39" w:rsidRDefault="00974F7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74F78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SOS, international distress signal is 3 dots, 3 dashes and 3 dots </w:t>
      </w: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C2DD2" w:rsidRPr="00E92A39" w:rsidRDefault="004C2D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Speech is about 100 words per minute </w:t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See the arrangement below </w:t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F8081" wp14:editId="16F1B573">
            <wp:extent cx="2592125" cy="1407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49" cy="14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D" w:rsidRPr="00E92A39" w:rsidRDefault="0070443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AB56C" wp14:editId="689ED65C">
            <wp:extent cx="3005593" cy="3347499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27" cy="3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1F" w:rsidRPr="00E92A39" w:rsidRDefault="002E0F1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57E5B" w:rsidRPr="00E92A39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E92A39">
        <w:rPr>
          <w:rFonts w:ascii="Times New Roman" w:hAnsi="Times New Roman" w:cs="Times New Roman"/>
          <w:sz w:val="24"/>
          <w:szCs w:val="24"/>
          <w:lang w:val="en-SG"/>
        </w:rPr>
        <w:t xml:space="preserve">Easy way to back track from the dots and dashes to the letters </w:t>
      </w:r>
    </w:p>
    <w:p w:rsidR="00257E5B" w:rsidRDefault="00257E5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881299">
        <w:rPr>
          <w:rFonts w:ascii="Times New Roman" w:hAnsi="Times New Roman" w:cs="Times New Roman"/>
          <w:b/>
          <w:sz w:val="28"/>
          <w:szCs w:val="28"/>
          <w:lang w:val="en-SG"/>
        </w:rPr>
        <w:lastRenderedPageBreak/>
        <w:t>Braille</w:t>
      </w:r>
    </w:p>
    <w:p w:rsidR="00881299" w:rsidRDefault="00563525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6" style="width:0;height:1.5pt" o:hralign="center" o:hrstd="t" o:hr="t" fillcolor="#a0a0a0" stroked="f"/>
        </w:pict>
      </w:r>
    </w:p>
    <w:p w:rsidR="00881299" w:rsidRDefault="00881299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63C8A" w:rsidRDefault="00AE462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Charles barbier, captain of French army devised a writing method of raised dots and dashes to be used in night. Louie Braille advanced this system to be </w:t>
      </w:r>
      <w:r w:rsidR="00CA1C58">
        <w:rPr>
          <w:rFonts w:ascii="Times New Roman" w:hAnsi="Times New Roman" w:cs="Times New Roman"/>
          <w:sz w:val="24"/>
          <w:szCs w:val="24"/>
          <w:lang w:val="en-SG"/>
        </w:rPr>
        <w:t>simpler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devised his system which is still used.</w:t>
      </w:r>
    </w:p>
    <w:p w:rsidR="00AE462D" w:rsidRDefault="00AE462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E462D" w:rsidRDefault="00813243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3092775E" wp14:editId="7DFA12DB">
            <wp:extent cx="842838" cy="500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373" cy="5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3" w:rsidRDefault="00913D5A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Bigger ones are raised and smaller ones are not</w:t>
      </w:r>
    </w:p>
    <w:p w:rsidR="00913D5A" w:rsidRDefault="00913D5A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7DB26739" wp14:editId="402EE5BA">
            <wp:extent cx="349857" cy="4134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9" cy="4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A" w:rsidRDefault="003843F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Each dot can either have 2 options, so the total possibilities of representation is 2^6 = 64</w:t>
      </w:r>
    </w:p>
    <w:p w:rsidR="003843F9" w:rsidRDefault="003843F9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843F9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622FD953" wp14:editId="60B12D4D">
            <wp:extent cx="2369489" cy="137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167" cy="13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 figured, easy way to remember would be, if the dots are in the first 4 then it is within a-j and then if the bottom 2 dots are active then it is u-z and then rest is k-t</w:t>
      </w:r>
    </w:p>
    <w:p w:rsidR="002839B4" w:rsidRDefault="002839B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839B4" w:rsidRDefault="00644A06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644A06">
        <w:rPr>
          <w:rFonts w:ascii="Times New Roman" w:hAnsi="Times New Roman" w:cs="Times New Roman"/>
          <w:b/>
          <w:sz w:val="28"/>
          <w:szCs w:val="28"/>
          <w:lang w:val="en-SG"/>
        </w:rPr>
        <w:t xml:space="preserve">Electricity </w:t>
      </w:r>
    </w:p>
    <w:p w:rsidR="00644A06" w:rsidRDefault="00563525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7" style="width:0;height:1.5pt" o:hralign="center" o:hrstd="t" o:hr="t" fillcolor="#a0a0a0" stroked="f"/>
        </w:pict>
      </w:r>
    </w:p>
    <w:p w:rsidR="00644A06" w:rsidRDefault="00644A0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644A06" w:rsidRDefault="006C2F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Dislodge electron from the atom in a conductor and bring that under the influence of a</w:t>
      </w:r>
      <w:r w:rsidR="00E34802">
        <w:rPr>
          <w:rFonts w:ascii="Times New Roman" w:hAnsi="Times New Roman" w:cs="Times New Roman"/>
          <w:sz w:val="24"/>
          <w:szCs w:val="24"/>
          <w:lang w:val="en-SG"/>
        </w:rPr>
        <w:t>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electric field such that it moves in the right direction.</w:t>
      </w:r>
    </w:p>
    <w:p w:rsidR="006C2F9D" w:rsidRDefault="006C2F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C2F9D" w:rsidRDefault="00DA3B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Even the electrons out</w:t>
      </w:r>
    </w:p>
    <w:p w:rsidR="00DA3BD5" w:rsidRDefault="00DA3B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One atom loses another gain </w:t>
      </w: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Chemical reaction in a battery is engineered such that excess electrons are generated at minus and a deficit is created at positive terminal </w:t>
      </w: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Negative is anode and positive is cathode</w:t>
      </w:r>
    </w:p>
    <w:p w:rsidR="007F3B26" w:rsidRDefault="007F3B26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1718F0" w:rsidRDefault="001718F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Best conductors are copper, silver and gold</w:t>
      </w:r>
    </w:p>
    <w:p w:rsidR="001718F0" w:rsidRDefault="001718F0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295EE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Longer a wire, higher the resistance</w:t>
      </w:r>
    </w:p>
    <w:p w:rsidR="00295EED" w:rsidRDefault="00295EE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295EED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Thicker wire means less resistance. Using a pipe analogy, bigger the cross section the water can move smoothly compared to the smaller one.</w:t>
      </w: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Voltage is the potential to do work</w:t>
      </w:r>
    </w:p>
    <w:p w:rsidR="00DA695F" w:rsidRDefault="00DA695F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get 1amp of current you need 6.240 x 10^18 electrons flowing past a point per second </w:t>
      </w: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Ohms Law V = IR </w:t>
      </w:r>
    </w:p>
    <w:p w:rsidR="008B1738" w:rsidRDefault="008B173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51094" w:rsidRDefault="00E65A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Dry air molecules have very high resistance hence the circuit is open when you hold out a battery in the air </w:t>
      </w:r>
    </w:p>
    <w:p w:rsidR="00E65AD2" w:rsidRDefault="00E65AD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4034E" w:rsidRDefault="00E4034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Tungsten inside a bulb glows in vacuum where it does not heat up</w:t>
      </w:r>
    </w:p>
    <w:p w:rsidR="00E4034E" w:rsidRDefault="00E4034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C79DD" w:rsidRDefault="00AC79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Batteries are connected in series </w:t>
      </w:r>
    </w:p>
    <w:p w:rsidR="00AC79DD" w:rsidRDefault="00AC79D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65AD2" w:rsidRDefault="00C475F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Power P = V x I </w:t>
      </w:r>
      <w:r w:rsidR="00E4034E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</w:p>
    <w:p w:rsidR="005A401B" w:rsidRDefault="005A401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A401B" w:rsidRDefault="005A401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100 - 200 milli Amps is lethal </w:t>
      </w:r>
    </w:p>
    <w:p w:rsidR="00D24784" w:rsidRDefault="00D2478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DA3BD5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085CBE">
        <w:rPr>
          <w:rFonts w:ascii="Times New Roman" w:hAnsi="Times New Roman" w:cs="Times New Roman"/>
          <w:sz w:val="24"/>
          <w:szCs w:val="24"/>
          <w:lang w:val="en-SG"/>
        </w:rPr>
        <w:t xml:space="preserve">Common, is the part of the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that is shared between two circuits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common can be replaced with earth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Bigger the better, so earth is a very good conductor </w:t>
      </w: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085CBE" w:rsidRDefault="00085CBE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To establish connection with earth, you need a large surface area, </w:t>
      </w:r>
      <w:r w:rsidR="00A71C9D">
        <w:rPr>
          <w:rFonts w:ascii="Times New Roman" w:hAnsi="Times New Roman" w:cs="Times New Roman"/>
          <w:sz w:val="24"/>
          <w:szCs w:val="24"/>
          <w:lang w:val="en-SG"/>
        </w:rPr>
        <w:t>preferably eight</w:t>
      </w:r>
      <w:r w:rsidR="0052305C">
        <w:rPr>
          <w:rFonts w:ascii="Times New Roman" w:hAnsi="Times New Roman" w:cs="Times New Roman"/>
          <w:sz w:val="24"/>
          <w:szCs w:val="24"/>
          <w:lang w:val="en-SG"/>
        </w:rPr>
        <w:t xml:space="preserve"> feet pole with ½ inch diameter </w:t>
      </w:r>
    </w:p>
    <w:p w:rsidR="00A71C9D" w:rsidRDefault="00A71C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Since the setup is same at your house and your friend’s house, the earth can be used as a connector </w:t>
      </w:r>
    </w:p>
    <w:p w:rsidR="00A71C9D" w:rsidRDefault="00A71C9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71C9D" w:rsidRDefault="00A8289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resistance of earth is too much for simple applications, hence you need high voltage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+ And – will complete circuit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-And ground will complete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But Positive and ground wont </w:t>
      </w: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is either called positive or neutral, it is better not to call positive because AC current keeps changing direction</w:t>
      </w:r>
    </w:p>
    <w:p w:rsidR="00DB46B7" w:rsidRDefault="00DB46B7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Either call hot or neutral </w:t>
      </w:r>
    </w:p>
    <w:p w:rsidR="00DB46B7" w:rsidRDefault="00DB46B7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300981" w:rsidRDefault="00300981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95% of the internet traffic is </w:t>
      </w:r>
      <w:r w:rsidR="00547DAB">
        <w:rPr>
          <w:rFonts w:ascii="Times New Roman" w:hAnsi="Times New Roman" w:cs="Times New Roman"/>
          <w:sz w:val="24"/>
          <w:szCs w:val="24"/>
          <w:lang w:val="en-SG"/>
        </w:rPr>
        <w:t>routed on the transatlantic cables submerged deep in the oceans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Communicating through the satellites is very expensive and has less bandwidth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transatlantic cables were first established way back in 1860 for telegraphic communication using Morse code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Now they use heavy duty cable for the same job, submerged at about 6000 meters undersea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It seems all the financial data is sent using separate cables that transfer data faster</w:t>
      </w:r>
    </w:p>
    <w:p w:rsidR="00547DAB" w:rsidRDefault="00547DAB" w:rsidP="00A8289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A8289B" w:rsidRDefault="00A8289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52305C" w:rsidRPr="00085CBE" w:rsidRDefault="0052305C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644A0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B92636">
        <w:rPr>
          <w:rFonts w:ascii="Times New Roman" w:hAnsi="Times New Roman" w:cs="Times New Roman"/>
          <w:b/>
          <w:sz w:val="28"/>
          <w:szCs w:val="28"/>
          <w:lang w:val="en-SG"/>
        </w:rPr>
        <w:t>Back to Morse</w:t>
      </w:r>
    </w:p>
    <w:p w:rsidR="00B9263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8" style="width:0;height:1.5pt" o:hralign="center" o:hrstd="t" o:hr="t" fillcolor="#a0a0a0" stroked="f"/>
        </w:pict>
      </w:r>
    </w:p>
    <w:p w:rsidR="00B92636" w:rsidRDefault="00B92636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B92636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Take an iron bar, run some wires to it and then supply current and that bar becomes a electro magnet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What hath god wrath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What has god done, was the first message </w:t>
      </w:r>
      <w:r w:rsidR="00264A68">
        <w:rPr>
          <w:rFonts w:ascii="Times New Roman" w:hAnsi="Times New Roman" w:cs="Times New Roman"/>
          <w:sz w:val="24"/>
          <w:szCs w:val="24"/>
          <w:lang w:val="en-SG"/>
        </w:rPr>
        <w:t xml:space="preserve">sent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on telegraph </w:t>
      </w:r>
    </w:p>
    <w:p w:rsidR="00945B0B" w:rsidRDefault="00945B0B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945B0B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Earliest telegraph created by Morse would use electro-magnetism to automate the sending of message </w:t>
      </w:r>
    </w:p>
    <w:p w:rsidR="00312274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Dot and dash </w:t>
      </w:r>
    </w:p>
    <w:p w:rsidR="00312274" w:rsidRDefault="00312274" w:rsidP="00411D3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noProof/>
          <w:lang w:val="en-US"/>
        </w:rPr>
        <w:drawing>
          <wp:inline distT="0" distB="0" distL="0" distR="0" wp14:anchorId="10B9A6F4" wp14:editId="3819E56F">
            <wp:extent cx="3864334" cy="134377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71" cy="1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74" w:rsidRDefault="00264A68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312274">
        <w:rPr>
          <w:rFonts w:ascii="Times New Roman" w:hAnsi="Times New Roman" w:cs="Times New Roman"/>
          <w:sz w:val="24"/>
          <w:szCs w:val="24"/>
          <w:lang w:val="en-SG"/>
        </w:rPr>
        <w:t>s you pressed the switch on telegraph that will send the electricity down the receiver end and do some mechanical work using the electro magnet</w:t>
      </w:r>
    </w:p>
    <w:p w:rsidR="00312274" w:rsidRPr="00312274" w:rsidRDefault="00312274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B92636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Connect the sounder systems at the receiver to key and you got a relay system that is basically repeating the message which is required for long distance communication of the time </w:t>
      </w:r>
    </w:p>
    <w:p w:rsidR="00467FD5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467FD5" w:rsidRDefault="00467FD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noProof/>
          <w:lang w:val="en-US"/>
        </w:rPr>
        <w:drawing>
          <wp:inline distT="0" distB="0" distL="0" distR="0" wp14:anchorId="180EAB42" wp14:editId="19BF8EF8">
            <wp:extent cx="3935896" cy="146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700" cy="1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1D2FA7">
        <w:rPr>
          <w:rFonts w:ascii="Times New Roman" w:hAnsi="Times New Roman" w:cs="Times New Roman"/>
          <w:b/>
          <w:sz w:val="28"/>
          <w:szCs w:val="28"/>
          <w:lang w:val="en-SG"/>
        </w:rPr>
        <w:t>Numbers</w:t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pict>
          <v:rect id="_x0000_i1029" style="width:0;height:1.5pt" o:hralign="center" o:hrstd="t" o:hr="t" fillcolor="#a0a0a0" stroked="f"/>
        </w:pict>
      </w:r>
    </w:p>
    <w:p w:rsidR="001D2FA7" w:rsidRDefault="001D2FA7" w:rsidP="00411D3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SG"/>
        </w:rPr>
      </w:pPr>
    </w:p>
    <w:p w:rsidR="00EC111D" w:rsidRDefault="00EC111D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 number system that we use today is the Indo-Arabic system</w:t>
      </w:r>
    </w:p>
    <w:p w:rsidR="000C1232" w:rsidRDefault="000C1232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Zero is the major contribution of Indian system</w:t>
      </w:r>
      <w:r w:rsidR="00563525">
        <w:rPr>
          <w:rFonts w:ascii="Times New Roman" w:hAnsi="Times New Roman" w:cs="Times New Roman"/>
          <w:sz w:val="24"/>
          <w:szCs w:val="24"/>
          <w:lang w:val="en-SG"/>
        </w:rPr>
        <w:t xml:space="preserve">, zero </w:t>
      </w:r>
      <w:bookmarkStart w:id="0" w:name="_GoBack"/>
      <w:bookmarkEnd w:id="0"/>
    </w:p>
    <w:p w:rsidR="00563525" w:rsidRDefault="00563525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EC111D" w:rsidRPr="00EC111D" w:rsidRDefault="00EC111D" w:rsidP="00411D3E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1D2FA7" w:rsidRPr="00E92BD9" w:rsidRDefault="001D2FA7" w:rsidP="00411D3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sectPr w:rsidR="001D2FA7" w:rsidRPr="00E9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325E"/>
    <w:multiLevelType w:val="hybridMultilevel"/>
    <w:tmpl w:val="1466C98A"/>
    <w:lvl w:ilvl="0" w:tplc="2A80CEC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65CE"/>
    <w:multiLevelType w:val="hybridMultilevel"/>
    <w:tmpl w:val="B62AF12E"/>
    <w:lvl w:ilvl="0" w:tplc="3F60A6D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78"/>
    <w:rsid w:val="00085CBE"/>
    <w:rsid w:val="000C1232"/>
    <w:rsid w:val="001718F0"/>
    <w:rsid w:val="001D2FA7"/>
    <w:rsid w:val="00237526"/>
    <w:rsid w:val="00257E5B"/>
    <w:rsid w:val="00264A68"/>
    <w:rsid w:val="002839B4"/>
    <w:rsid w:val="00295EED"/>
    <w:rsid w:val="002E0F1F"/>
    <w:rsid w:val="00300981"/>
    <w:rsid w:val="00312274"/>
    <w:rsid w:val="003843F9"/>
    <w:rsid w:val="003B7E2A"/>
    <w:rsid w:val="00411D3E"/>
    <w:rsid w:val="00467FD5"/>
    <w:rsid w:val="004C2DD2"/>
    <w:rsid w:val="0052305C"/>
    <w:rsid w:val="00547DAB"/>
    <w:rsid w:val="00563525"/>
    <w:rsid w:val="005A401B"/>
    <w:rsid w:val="00644A06"/>
    <w:rsid w:val="006C2F9D"/>
    <w:rsid w:val="006F0A41"/>
    <w:rsid w:val="0070443D"/>
    <w:rsid w:val="007F3B26"/>
    <w:rsid w:val="00813243"/>
    <w:rsid w:val="00881299"/>
    <w:rsid w:val="00897C97"/>
    <w:rsid w:val="008B1738"/>
    <w:rsid w:val="00913D5A"/>
    <w:rsid w:val="00945B0B"/>
    <w:rsid w:val="00963C8A"/>
    <w:rsid w:val="00974F78"/>
    <w:rsid w:val="00A17B9E"/>
    <w:rsid w:val="00A71C9D"/>
    <w:rsid w:val="00A8289B"/>
    <w:rsid w:val="00AC79DD"/>
    <w:rsid w:val="00AE462D"/>
    <w:rsid w:val="00B92636"/>
    <w:rsid w:val="00C475F7"/>
    <w:rsid w:val="00CA1C58"/>
    <w:rsid w:val="00CB2216"/>
    <w:rsid w:val="00D24784"/>
    <w:rsid w:val="00D51094"/>
    <w:rsid w:val="00D634ED"/>
    <w:rsid w:val="00DA3BD5"/>
    <w:rsid w:val="00DA695F"/>
    <w:rsid w:val="00DB46B7"/>
    <w:rsid w:val="00E34802"/>
    <w:rsid w:val="00E4034E"/>
    <w:rsid w:val="00E65AD2"/>
    <w:rsid w:val="00E92A39"/>
    <w:rsid w:val="00E92BD9"/>
    <w:rsid w:val="00E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F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C5B6A-3F2B-41BC-B679-B5BDD815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3A248768</Template>
  <TotalTime>584</TotalTime>
  <Pages>4</Pages>
  <Words>707</Words>
  <Characters>3216</Characters>
  <Application>Microsoft Office Word</Application>
  <DocSecurity>0</DocSecurity>
  <Lines>135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48</cp:revision>
  <dcterms:created xsi:type="dcterms:W3CDTF">2018-12-24T01:52:00Z</dcterms:created>
  <dcterms:modified xsi:type="dcterms:W3CDTF">2018-12-27T08:03:00Z</dcterms:modified>
</cp:coreProperties>
</file>