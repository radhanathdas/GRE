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4ED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Unsupervised learning</w:t>
      </w: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is not labelled as right or wrong </w:t>
      </w: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731A" w:rsidRPr="00273026" w:rsidRDefault="00D7731A" w:rsidP="00D773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Idea is to find the structure in the data, may be into 2 clusters</w:t>
      </w:r>
      <w:r w:rsidR="00D0048E">
        <w:rPr>
          <w:rFonts w:ascii="Times New Roman" w:hAnsi="Times New Roman" w:cs="Times New Roman"/>
          <w:sz w:val="24"/>
          <w:szCs w:val="24"/>
        </w:rPr>
        <w:t xml:space="preserve"> </w:t>
      </w:r>
      <w:r w:rsidR="00D0048E" w:rsidRPr="00273026">
        <w:rPr>
          <w:rFonts w:ascii="Times New Roman" w:hAnsi="Times New Roman" w:cs="Times New Roman"/>
          <w:b/>
          <w:sz w:val="24"/>
          <w:szCs w:val="24"/>
        </w:rPr>
        <w:t>(this is one type of unsupervised algorithm)</w:t>
      </w: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7731A" w:rsidTr="00D7731A">
        <w:tc>
          <w:tcPr>
            <w:tcW w:w="9242" w:type="dxa"/>
            <w:shd w:val="clear" w:color="auto" w:fill="DDD9C3" w:themeFill="background2" w:themeFillShade="E6"/>
          </w:tcPr>
          <w:p w:rsidR="00D7731A" w:rsidRDefault="00D7731A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exactly is that accomplished?</w:t>
            </w:r>
          </w:p>
          <w:p w:rsidR="00D7731A" w:rsidRDefault="00D7731A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</w:t>
      </w: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algorithm is used in google news</w:t>
      </w: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basically it clusters similar news into a bunch of groups</w:t>
      </w:r>
    </w:p>
    <w:p w:rsidR="00D7731A" w:rsidRDefault="00D773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Gene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Human Genome, can tell how much of different types of genes one has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Certain individuals do or do not have a specific gene 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then the individuals can be grouped 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unsupervised because we are not telling in advance if these are type 1 people or etc.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Few other areas where you can use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network, market segment, astronomical and computing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find which 2 items have similarity and then group them so they can interact or can be served efficiently </w:t>
      </w:r>
    </w:p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0048E" w:rsidTr="00D0048E">
        <w:tc>
          <w:tcPr>
            <w:tcW w:w="9242" w:type="dxa"/>
            <w:shd w:val="clear" w:color="auto" w:fill="DDD9C3" w:themeFill="background2" w:themeFillShade="E6"/>
          </w:tcPr>
          <w:p w:rsidR="00D0048E" w:rsidRDefault="00D0048E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Here is important point of behaviour modification </w:t>
            </w:r>
          </w:p>
        </w:tc>
      </w:tr>
    </w:tbl>
    <w:p w:rsidR="00D0048E" w:rsidRDefault="00D00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3026" w:rsidRDefault="00273026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Cocktail party algorithm</w:t>
      </w:r>
    </w:p>
    <w:p w:rsidR="00273026" w:rsidRDefault="00273026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73026" w:rsidRDefault="00273026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it is possible to cluster one person’s and another person’s voice and separate it out using a single audio recording where both are speaking </w:t>
      </w:r>
    </w:p>
    <w:p w:rsidR="00273026" w:rsidRDefault="00273026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73026" w:rsidTr="00273026">
        <w:tc>
          <w:tcPr>
            <w:tcW w:w="9242" w:type="dxa"/>
            <w:shd w:val="clear" w:color="auto" w:fill="DDD9C3" w:themeFill="background2" w:themeFillShade="E6"/>
          </w:tcPr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 the shit well, and think where else or how else can you use this?</w:t>
            </w: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 to use this to separate the various instruments in a song</w:t>
            </w: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 I guess there is already a software for that which is paid</w:t>
            </w: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maybe use this remove noise from the communication</w:t>
            </w: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 maybe use this into the noise cancelling phones etc.</w:t>
            </w:r>
          </w:p>
          <w:p w:rsidR="00273026" w:rsidRDefault="0027302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73026" w:rsidRDefault="00273026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5409F" w:rsidRDefault="005A2D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idea is you keep 2 microphones are different distances to the speaker, so that one type of sounds comes more strong on one microphone and other type on other </w:t>
      </w:r>
    </w:p>
    <w:p w:rsidR="005A2DD2" w:rsidRDefault="005A2D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you can differentiate </w:t>
      </w:r>
    </w:p>
    <w:p w:rsidR="005A2DD2" w:rsidRDefault="005A2D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A2DD2" w:rsidRDefault="00551898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r w:rsidRPr="008B2E41">
        <w:rPr>
          <w:rFonts w:ascii="Times New Roman" w:hAnsi="Times New Roman" w:cs="Times New Roman"/>
          <w:b/>
          <w:sz w:val="24"/>
          <w:szCs w:val="24"/>
        </w:rPr>
        <w:t>Octave</w:t>
      </w:r>
      <w:r>
        <w:rPr>
          <w:rFonts w:ascii="Times New Roman" w:hAnsi="Times New Roman" w:cs="Times New Roman"/>
          <w:sz w:val="24"/>
          <w:szCs w:val="24"/>
        </w:rPr>
        <w:t xml:space="preserve"> programming environment and implement the algorithms </w:t>
      </w:r>
    </w:p>
    <w:p w:rsidR="00551898" w:rsidRDefault="008B2E4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you can learn much faster if you use this </w:t>
      </w:r>
    </w:p>
    <w:p w:rsidR="008B2E41" w:rsidRDefault="008B2E4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4AD2" w:rsidRDefault="00B74A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guy, who is incredibly smart and yet is able to explain things in such simple terms, is really fascinating.</w:t>
      </w:r>
    </w:p>
    <w:p w:rsidR="00B74AD2" w:rsidRDefault="00B74A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guess you need to be really very smart to explain things in very simple terms.</w:t>
      </w:r>
    </w:p>
    <w:p w:rsidR="00B74AD2" w:rsidRDefault="00B74A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C6242" w:rsidRDefault="00FC624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135C295" wp14:editId="72A354EA">
            <wp:extent cx="5731510" cy="263607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3C9" w:rsidRDefault="003F33C9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E41" w:rsidRPr="00897187" w:rsidRDefault="003F33C9" w:rsidP="00D773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97187">
        <w:rPr>
          <w:rFonts w:ascii="Times New Roman" w:hAnsi="Times New Roman" w:cs="Times New Roman"/>
          <w:b/>
          <w:sz w:val="24"/>
          <w:szCs w:val="24"/>
        </w:rPr>
        <w:t xml:space="preserve">Linear regression </w:t>
      </w: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linear regression is called linear?</w:t>
      </w: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LR the output can be written as </w:t>
      </w: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= C + Ax</w:t>
      </w: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C is a constant and A is a parameter and x is predictor </w:t>
      </w: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if you can write anything in this form then it is linear </w:t>
      </w:r>
    </w:p>
    <w:p w:rsidR="002B674C" w:rsidRDefault="002B674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74C" w:rsidRDefault="00F431D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Non-linear are something like sine, cosine or squared etc.</w:t>
      </w:r>
    </w:p>
    <w:p w:rsidR="00F431D5" w:rsidRDefault="00F431D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7187" w:rsidRDefault="00897187" w:rsidP="00D7731A">
      <w:pPr>
        <w:pStyle w:val="NoSpacing"/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 = b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 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+ b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+ b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1</w:t>
      </w:r>
      <w:r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</w:rPr>
        <w:t>2</w:t>
      </w:r>
    </w:p>
    <w:p w:rsidR="00897187" w:rsidRDefault="00897187" w:rsidP="00D7731A">
      <w:pPr>
        <w:pStyle w:val="NoSpacing"/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perscript"/>
        </w:rPr>
      </w:pPr>
    </w:p>
    <w:p w:rsidR="00897187" w:rsidRDefault="00897187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equation is also linear, since it is of the form constant and product of parameter and predictor </w:t>
      </w:r>
    </w:p>
    <w:p w:rsidR="00897187" w:rsidRDefault="00897187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7187" w:rsidRDefault="003F25D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Non-linear are something that does not fit linear model</w:t>
      </w:r>
    </w:p>
    <w:p w:rsidR="003F25DC" w:rsidRDefault="003F25D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25DC" w:rsidRDefault="00B21F3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8" w:history="1">
        <w:r w:rsidR="00A642F5" w:rsidRPr="001C4686">
          <w:rPr>
            <w:rStyle w:val="Hyperlink"/>
            <w:rFonts w:ascii="Times New Roman" w:hAnsi="Times New Roman" w:cs="Times New Roman"/>
            <w:sz w:val="24"/>
            <w:szCs w:val="24"/>
          </w:rPr>
          <w:t>http://blog.minitab.com/blog/adventures-in-statistics-2/what-is-the-difference-between-linear-and-nonlinear-equations-in-regression-analysis</w:t>
        </w:r>
      </w:hyperlink>
    </w:p>
    <w:p w:rsidR="00A642F5" w:rsidRDefault="00A642F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42F5" w:rsidRDefault="0076526D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1315D2">
        <w:rPr>
          <w:rFonts w:ascii="Times New Roman" w:hAnsi="Times New Roman" w:cs="Times New Roman"/>
          <w:sz w:val="24"/>
          <w:szCs w:val="24"/>
        </w:rPr>
        <w:t xml:space="preserve">egression = predicting real-valued output </w:t>
      </w:r>
    </w:p>
    <w:p w:rsidR="00F431D5" w:rsidRDefault="00227D6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= predict discrete value output </w:t>
      </w:r>
    </w:p>
    <w:p w:rsidR="00227D61" w:rsidRDefault="00227D6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74C" w:rsidRDefault="002D249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set</w:t>
      </w:r>
      <w:r w:rsidRPr="002D24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Algorithm</w:t>
      </w:r>
      <w:r w:rsidRPr="002D24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hypothesis (function)</w:t>
      </w:r>
    </w:p>
    <w:p w:rsidR="002D249E" w:rsidRDefault="002D249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B674C" w:rsidRDefault="002B067F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this function will take the input and produce the output </w:t>
      </w:r>
    </w:p>
    <w:p w:rsidR="00EA5918" w:rsidRDefault="00EA5918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1C32" w:rsidRDefault="00191C3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A5918" w:rsidTr="00EA5918">
        <w:tc>
          <w:tcPr>
            <w:tcW w:w="4621" w:type="dxa"/>
          </w:tcPr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Hypothesis</w:t>
            </w: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Suggested explanation for a phenomenon or prediction of a phenomena  </w:t>
            </w: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well tested</w:t>
            </w:r>
          </w:p>
        </w:tc>
        <w:tc>
          <w:tcPr>
            <w:tcW w:w="4621" w:type="dxa"/>
          </w:tcPr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Well substantiated explanation for a proven hypothesis </w:t>
            </w: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Well tested and substantiated</w:t>
            </w:r>
          </w:p>
          <w:p w:rsidR="00EA5918" w:rsidRDefault="00EA5918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EA5918" w:rsidRDefault="00EA5918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74AD2" w:rsidRDefault="00B74AD2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2E41" w:rsidRDefault="00C308C3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6CED1E9" wp14:editId="4BF2C031">
            <wp:extent cx="3000000" cy="238095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8C3" w:rsidRDefault="00C308C3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08C3" w:rsidRDefault="002520D9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Formal definition:</w:t>
      </w:r>
    </w:p>
    <w:p w:rsidR="002520D9" w:rsidRDefault="002520D9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a training set, learn the function h: x</w:t>
      </w:r>
      <w:r w:rsidRPr="002520D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y, such that h(x) is a good predictor of corresponding value of y</w:t>
      </w:r>
    </w:p>
    <w:p w:rsidR="002520D9" w:rsidRDefault="002520D9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520D9" w:rsidRDefault="00361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do a minimization problem </w:t>
      </w:r>
    </w:p>
    <w:p w:rsidR="0036148E" w:rsidRDefault="00361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148E" w:rsidRDefault="00361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know if you have understood the concept by solving the problems</w:t>
      </w:r>
    </w:p>
    <w:p w:rsidR="0036148E" w:rsidRDefault="00361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is the only way </w:t>
      </w:r>
    </w:p>
    <w:p w:rsidR="0036148E" w:rsidRDefault="00361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apply that concept somewhere else </w:t>
      </w:r>
    </w:p>
    <w:p w:rsidR="0036148E" w:rsidRDefault="0036148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148E" w:rsidRPr="00526650" w:rsidRDefault="00526650" w:rsidP="00D773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26650">
        <w:rPr>
          <w:rFonts w:ascii="Times New Roman" w:hAnsi="Times New Roman" w:cs="Times New Roman"/>
          <w:b/>
          <w:sz w:val="24"/>
          <w:szCs w:val="24"/>
        </w:rPr>
        <w:t>Cost Function</w:t>
      </w:r>
    </w:p>
    <w:p w:rsidR="00526650" w:rsidRDefault="00526650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8F" w:rsidRDefault="0001048F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training set, how do you come up with the values for parameters such it corresponds to a straight line that fits the </w:t>
      </w:r>
      <w:r w:rsidR="0032193E">
        <w:rPr>
          <w:rFonts w:ascii="Times New Roman" w:hAnsi="Times New Roman" w:cs="Times New Roman"/>
          <w:sz w:val="24"/>
          <w:szCs w:val="24"/>
        </w:rPr>
        <w:t>values?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48F" w:rsidRDefault="0001048F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26650" w:rsidRDefault="006C5CA4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way to say is, get the parameter values for the best fit line for the data </w:t>
      </w:r>
    </w:p>
    <w:p w:rsidR="006C5CA4" w:rsidRDefault="006C5CA4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5CA4" w:rsidRDefault="006C5CA4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prediction h(x) should be close to actual y for the training examples </w:t>
      </w:r>
    </w:p>
    <w:p w:rsidR="006C5CA4" w:rsidRDefault="006C5CA4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7FA5" w:rsidRDefault="00917FA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Minimize the J is the cost function and it is also called squared error function</w:t>
      </w:r>
    </w:p>
    <w:p w:rsidR="00917FA5" w:rsidRDefault="00917FA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DA99994" wp14:editId="3D73A11B">
            <wp:extent cx="2780953" cy="1371429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A5" w:rsidRDefault="00917FA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7FA5" w:rsidRDefault="00917FA5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F6C91" w:rsidRDefault="006F6C9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other words, the accuracy of our hypothesis is computed using the cost function</w:t>
      </w:r>
    </w:p>
    <w:p w:rsidR="006F6C91" w:rsidRDefault="006F6C9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1F5B" w:rsidRDefault="007C1F5B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E18AC49" wp14:editId="14390A13">
            <wp:extent cx="4266667" cy="67619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5B" w:rsidRDefault="007C1F5B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1F5B" w:rsidRDefault="007C1F5B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Half of mean is taken for the convenience and it eventually gets cancelled out when taken the derivative </w:t>
      </w:r>
    </w:p>
    <w:p w:rsidR="007C1F5B" w:rsidRDefault="007C1F5B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1F5B" w:rsidRDefault="00014DF4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:rsidR="00014DF4" w:rsidRPr="006812B7" w:rsidRDefault="00014DF4" w:rsidP="00D773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4DF4" w:rsidRDefault="00014DF4" w:rsidP="00D773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812B7">
        <w:rPr>
          <w:rFonts w:ascii="Times New Roman" w:hAnsi="Times New Roman" w:cs="Times New Roman"/>
          <w:b/>
          <w:sz w:val="24"/>
          <w:szCs w:val="24"/>
        </w:rPr>
        <w:t>Gradient Descent</w:t>
      </w:r>
    </w:p>
    <w:p w:rsidR="006812B7" w:rsidRPr="006812B7" w:rsidRDefault="006812B7" w:rsidP="00D7731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14DF4" w:rsidRDefault="00B3442F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an algorithm that is used to minimize the cost function</w:t>
      </w:r>
    </w:p>
    <w:p w:rsidR="00B3442F" w:rsidRDefault="00B3442F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just that but many other functions in ML</w:t>
      </w:r>
    </w:p>
    <w:p w:rsidR="00B3442F" w:rsidRDefault="00B3442F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442F" w:rsidRDefault="00B3442F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the algorithm </w:t>
      </w:r>
    </w:p>
    <w:p w:rsidR="00B3442F" w:rsidRDefault="00B3442F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442F" w:rsidRDefault="00B3442F" w:rsidP="00B3442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with random values, for example theta 0=0, and theta 1=0</w:t>
      </w:r>
    </w:p>
    <w:p w:rsidR="00B3442F" w:rsidRDefault="00B3442F" w:rsidP="00B3442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 keep trying different values to minimize the cost function</w:t>
      </w:r>
    </w:p>
    <w:p w:rsidR="00B3442F" w:rsidRDefault="00B3442F" w:rsidP="00B344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442F" w:rsidRDefault="00B3442F" w:rsidP="00B3442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453BD93" wp14:editId="0E8768AD">
            <wp:extent cx="5676191" cy="242857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191" cy="2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42F" w:rsidRDefault="00B3442F" w:rsidP="00B344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442F" w:rsidRDefault="00B3442F" w:rsidP="00B3442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start from some random point </w:t>
      </w:r>
    </w:p>
    <w:p w:rsidR="00B3442F" w:rsidRDefault="00B3442F" w:rsidP="00B3442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then going downhill from that point to the local minimum</w:t>
      </w:r>
    </w:p>
    <w:p w:rsidR="00B3442F" w:rsidRDefault="00B3442F" w:rsidP="00B344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3442F" w:rsidRDefault="00B3442F" w:rsidP="00B3442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if you start at a different point your local minimum will be different </w:t>
      </w:r>
    </w:p>
    <w:p w:rsidR="00AA0910" w:rsidRDefault="00AA0910" w:rsidP="00B344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3442F" w:rsidTr="00B3442F">
        <w:tc>
          <w:tcPr>
            <w:tcW w:w="9242" w:type="dxa"/>
            <w:shd w:val="clear" w:color="auto" w:fill="DDD9C3" w:themeFill="background2" w:themeFillShade="E6"/>
          </w:tcPr>
          <w:p w:rsidR="00B3442F" w:rsidRDefault="00B3442F" w:rsidP="00B344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Why </w:t>
            </w:r>
            <w:r w:rsidR="00A61D2D">
              <w:rPr>
                <w:rFonts w:ascii="Times New Roman" w:hAnsi="Times New Roman" w:cs="Times New Roman"/>
                <w:sz w:val="24"/>
                <w:szCs w:val="24"/>
              </w:rPr>
              <w:t>exactly is that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A0910" w:rsidRDefault="00AA0910" w:rsidP="00B3442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is apparently the property of gradient descent</w:t>
            </w:r>
          </w:p>
        </w:tc>
      </w:tr>
    </w:tbl>
    <w:p w:rsidR="00B3442F" w:rsidRDefault="00B3442F" w:rsidP="00B344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61D2D" w:rsidRDefault="00A61D2D" w:rsidP="00B3442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5CA4" w:rsidRDefault="00973AA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 = b (assignment)</w:t>
      </w:r>
    </w:p>
    <w:p w:rsidR="00973AA1" w:rsidRDefault="00973AA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 b (check if equals)</w:t>
      </w:r>
    </w:p>
    <w:p w:rsidR="007623ED" w:rsidRDefault="007623ED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3ED" w:rsidRDefault="007623ED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04D8F97" wp14:editId="3B34BC1F">
            <wp:extent cx="4580953" cy="150476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ED" w:rsidRDefault="007623ED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23ED" w:rsidRDefault="007A5248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Alpha is called the learning rate and it controls how much bigger step we take towards the descent </w:t>
      </w:r>
    </w:p>
    <w:p w:rsidR="007A5248" w:rsidRDefault="007A5248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Derivative term </w:t>
      </w:r>
    </w:p>
    <w:p w:rsidR="00923449" w:rsidRDefault="00923449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3449" w:rsidRDefault="00923449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update the values of theta o and theta 1 for j = 0 and j = 1 </w:t>
      </w:r>
    </w:p>
    <w:p w:rsidR="00923449" w:rsidRDefault="00923449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we need to that simultaneously </w:t>
      </w:r>
    </w:p>
    <w:p w:rsidR="00923449" w:rsidRDefault="00923449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3449" w:rsidRDefault="00923449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right hand side and </w:t>
      </w:r>
      <w:r w:rsidRPr="00F93CEA">
        <w:rPr>
          <w:rFonts w:ascii="Times New Roman" w:hAnsi="Times New Roman" w:cs="Times New Roman"/>
          <w:b/>
          <w:sz w:val="24"/>
          <w:szCs w:val="24"/>
        </w:rPr>
        <w:t>simultaneously</w:t>
      </w:r>
      <w:r>
        <w:rPr>
          <w:rFonts w:ascii="Times New Roman" w:hAnsi="Times New Roman" w:cs="Times New Roman"/>
          <w:sz w:val="24"/>
          <w:szCs w:val="24"/>
        </w:rPr>
        <w:t xml:space="preserve"> update both the values </w:t>
      </w:r>
    </w:p>
    <w:p w:rsidR="00F93CEA" w:rsidRDefault="00F93CE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93CEA" w:rsidRDefault="001610E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Derivative is basically the </w:t>
      </w:r>
      <w:r w:rsidRPr="00F174E7">
        <w:rPr>
          <w:rFonts w:ascii="Times New Roman" w:hAnsi="Times New Roman" w:cs="Times New Roman"/>
          <w:sz w:val="24"/>
          <w:szCs w:val="24"/>
          <w:highlight w:val="yellow"/>
        </w:rPr>
        <w:t>tangential line to the cost function</w:t>
      </w:r>
    </w:p>
    <w:p w:rsidR="001610EA" w:rsidRDefault="001610E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Slope of the tangent is the derivative at that point </w:t>
      </w:r>
    </w:p>
    <w:p w:rsidR="001610EA" w:rsidRDefault="001610E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10EA" w:rsidRDefault="008D1B28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this gives the direction to move towards </w:t>
      </w:r>
    </w:p>
    <w:p w:rsidR="008D1B28" w:rsidRDefault="008D1B28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1B28" w:rsidRDefault="008D1B28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the answer to my earlier question</w:t>
      </w:r>
    </w:p>
    <w:p w:rsidR="008D1B28" w:rsidRDefault="008D1B28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direction of the step is determined by the partial derivative of J (theta 0 and theta 1)</w:t>
      </w:r>
    </w:p>
    <w:p w:rsidR="008D1B28" w:rsidRDefault="008D1B28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D1B28" w:rsidRDefault="008D1B28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74E7" w:rsidTr="00F174E7">
        <w:tc>
          <w:tcPr>
            <w:tcW w:w="9242" w:type="dxa"/>
            <w:shd w:val="clear" w:color="auto" w:fill="DDD9C3" w:themeFill="background2" w:themeFillShade="E6"/>
          </w:tcPr>
          <w:p w:rsidR="00F174E7" w:rsidRDefault="00F174E7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exactly does the partial derivative give the tangential line to a function?</w:t>
            </w:r>
          </w:p>
          <w:p w:rsidR="00B75213" w:rsidRDefault="00B75213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5213" w:rsidRDefault="00B75213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Meaning, why is partial derivative is equivalent to slope of the line</w:t>
            </w:r>
          </w:p>
        </w:tc>
      </w:tr>
    </w:tbl>
    <w:p w:rsidR="007A5248" w:rsidRDefault="007A5248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61C6" w:rsidRDefault="00B3403F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Derivative </w:t>
      </w:r>
      <w:r w:rsidR="00D33107">
        <w:rPr>
          <w:rFonts w:ascii="Times New Roman" w:hAnsi="Times New Roman" w:cs="Times New Roman"/>
          <w:sz w:val="24"/>
          <w:szCs w:val="24"/>
        </w:rPr>
        <w:t>in this case</w:t>
      </w:r>
      <w:r>
        <w:rPr>
          <w:rFonts w:ascii="Times New Roman" w:hAnsi="Times New Roman" w:cs="Times New Roman"/>
          <w:sz w:val="24"/>
          <w:szCs w:val="24"/>
        </w:rPr>
        <w:t xml:space="preserve"> slope of the line that is tangent to the function</w:t>
      </w:r>
    </w:p>
    <w:p w:rsidR="00B3403F" w:rsidRDefault="00B3403F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that slope can either be positive or negative </w:t>
      </w:r>
    </w:p>
    <w:p w:rsidR="00B3403F" w:rsidRDefault="00B3403F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idea of Gradient Descent is it will guide us towards the right direction leading us to the minimization of cost function</w:t>
      </w:r>
    </w:p>
    <w:p w:rsidR="00B3403F" w:rsidRDefault="00B3403F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0CD7" w:rsidRDefault="00620CD7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very important to take right values for the alpha </w:t>
      </w:r>
    </w:p>
    <w:p w:rsidR="00620CD7" w:rsidRDefault="00620CD7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Because if it is too small then you will take many learning steps to reach the minimum </w:t>
      </w:r>
    </w:p>
    <w:p w:rsidR="00620CD7" w:rsidRDefault="00620CD7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if it’s too large, you may overshoot the minimum and then may fail to converge or even diverge </w:t>
      </w:r>
    </w:p>
    <w:p w:rsidR="00620CD7" w:rsidRDefault="00620CD7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0CD7" w:rsidRDefault="0060719F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40C7195" wp14:editId="1D7F9AC2">
            <wp:extent cx="5628572" cy="287619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8572" cy="2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19F" w:rsidRDefault="0060719F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719F" w:rsidRDefault="002D66A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already at the local minimum</w:t>
      </w:r>
    </w:p>
    <w:p w:rsidR="002D66AE" w:rsidRDefault="002D66A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gradient decent will keep the value unchanged </w:t>
      </w:r>
    </w:p>
    <w:p w:rsidR="002D66AE" w:rsidRDefault="002D66AE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D66AE" w:rsidRDefault="006E3A74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gradient descent as we approach the minimum we will automatically take smaller steps</w:t>
      </w:r>
    </w:p>
    <w:p w:rsidR="006E3A74" w:rsidRDefault="006E3A74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That is because the slope gets smaller and smaller </w:t>
      </w:r>
    </w:p>
    <w:p w:rsidR="006E3A74" w:rsidRDefault="006E3A74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3A74" w:rsidRPr="00DE6F1C" w:rsidRDefault="00DE6F1C" w:rsidP="00D7731A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E6F1C">
        <w:rPr>
          <w:rFonts w:ascii="Times New Roman" w:hAnsi="Times New Roman" w:cs="Times New Roman"/>
          <w:sz w:val="24"/>
          <w:szCs w:val="24"/>
          <w:u w:val="single"/>
        </w:rPr>
        <w:t>Apply the gradient descent algorithm to the Linear Regression Model to minimize the cost function</w:t>
      </w:r>
    </w:p>
    <w:p w:rsidR="00DE6F1C" w:rsidRDefault="00DE6F1C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E6F1C" w:rsidRDefault="006A68E4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Gradient descent can have different local minimum but</w:t>
      </w:r>
    </w:p>
    <w:p w:rsidR="006A68E4" w:rsidRDefault="006A68E4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function for </w:t>
      </w:r>
      <w:r w:rsidRPr="00063E89">
        <w:rPr>
          <w:rFonts w:ascii="Times New Roman" w:hAnsi="Times New Roman" w:cs="Times New Roman"/>
          <w:b/>
          <w:sz w:val="24"/>
          <w:szCs w:val="24"/>
        </w:rPr>
        <w:t>linear regression</w:t>
      </w:r>
      <w:r>
        <w:rPr>
          <w:rFonts w:ascii="Times New Roman" w:hAnsi="Times New Roman" w:cs="Times New Roman"/>
          <w:sz w:val="24"/>
          <w:szCs w:val="24"/>
        </w:rPr>
        <w:t xml:space="preserve"> is always a</w:t>
      </w:r>
      <w:r w:rsidRPr="006A68E4">
        <w:rPr>
          <w:rFonts w:ascii="Times New Roman" w:hAnsi="Times New Roman" w:cs="Times New Roman"/>
          <w:b/>
          <w:sz w:val="24"/>
          <w:szCs w:val="24"/>
        </w:rPr>
        <w:t xml:space="preserve"> convex function</w:t>
      </w:r>
      <w:r>
        <w:rPr>
          <w:rFonts w:ascii="Times New Roman" w:hAnsi="Times New Roman" w:cs="Times New Roman"/>
          <w:sz w:val="24"/>
          <w:szCs w:val="24"/>
        </w:rPr>
        <w:t xml:space="preserve"> so that will have only one local optimum not many like gradient descent</w:t>
      </w:r>
    </w:p>
    <w:p w:rsidR="006A68E4" w:rsidRDefault="006A68E4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77173" w:rsidTr="00977173">
        <w:tc>
          <w:tcPr>
            <w:tcW w:w="9242" w:type="dxa"/>
            <w:shd w:val="clear" w:color="auto" w:fill="DDD9C3" w:themeFill="background2" w:themeFillShade="E6"/>
          </w:tcPr>
          <w:p w:rsidR="00977173" w:rsidRDefault="00977173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One of the problem with supervised learning is, you need accurate data</w:t>
            </w:r>
          </w:p>
          <w:p w:rsidR="00977173" w:rsidRDefault="00246C67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can you ensure authenticity and legitimacy of the data </w:t>
            </w:r>
          </w:p>
          <w:p w:rsidR="00246C67" w:rsidRDefault="00246C67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0992" w:rsidRDefault="00420992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the moment, the data is public but not in a usable form or the data is structured and sold by companies or some data is just private information extracted by some players and used to their advantage like google</w:t>
            </w:r>
          </w:p>
          <w:p w:rsidR="00AC7D76" w:rsidRDefault="00AC7D7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7D76" w:rsidRDefault="00AC7D7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also many data are not captured</w:t>
            </w:r>
          </w:p>
          <w:p w:rsidR="00AC7D76" w:rsidRDefault="00AC7D7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C7D76" w:rsidRDefault="00AC7D7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Best way to get details of the data is to follow the money trail</w:t>
            </w:r>
          </w:p>
        </w:tc>
      </w:tr>
    </w:tbl>
    <w:p w:rsidR="006A68E4" w:rsidRDefault="006A68E4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754A6" w:rsidTr="00D754A6">
        <w:tc>
          <w:tcPr>
            <w:tcW w:w="9242" w:type="dxa"/>
            <w:shd w:val="clear" w:color="auto" w:fill="DDD9C3" w:themeFill="background2" w:themeFillShade="E6"/>
          </w:tcPr>
          <w:p w:rsidR="00D754A6" w:rsidRDefault="00D754A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is the Machine Learning Linear regression different from statistics?</w:t>
            </w:r>
          </w:p>
          <w:p w:rsidR="00D754A6" w:rsidRDefault="00D754A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4A6" w:rsidRDefault="00D754A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Hard to answer, some discussion here </w:t>
            </w:r>
          </w:p>
          <w:p w:rsidR="00D754A6" w:rsidRPr="00D754A6" w:rsidRDefault="00D754A6" w:rsidP="00D754A6"/>
          <w:p w:rsidR="00D754A6" w:rsidRDefault="00E75C1A" w:rsidP="00D754A6">
            <w:hyperlink r:id="rId15" w:history="1">
              <w:r w:rsidRPr="00141A50">
                <w:rPr>
                  <w:rStyle w:val="Hyperlink"/>
                </w:rPr>
                <w:t>https://stats.stackexchange.com/questions/268755/when-should-linear-regression-be-called-machine-learning</w:t>
              </w:r>
            </w:hyperlink>
          </w:p>
          <w:p w:rsidR="00D754A6" w:rsidRDefault="00D754A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4A6" w:rsidRDefault="00D754A6" w:rsidP="00D7731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E3A74" w:rsidRDefault="006E3A74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5248" w:rsidRDefault="00E75C1A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gradient descent</w:t>
      </w:r>
      <w:r w:rsidR="00616715">
        <w:rPr>
          <w:rFonts w:ascii="Times New Roman" w:hAnsi="Times New Roman" w:cs="Times New Roman"/>
          <w:sz w:val="24"/>
          <w:szCs w:val="24"/>
        </w:rPr>
        <w:t xml:space="preserve"> we are using is called batch gradient descent, because at any point we are using whole</w:t>
      </w:r>
      <w:r w:rsidR="00812BA6">
        <w:rPr>
          <w:rFonts w:ascii="Times New Roman" w:hAnsi="Times New Roman" w:cs="Times New Roman"/>
          <w:sz w:val="24"/>
          <w:szCs w:val="24"/>
        </w:rPr>
        <w:t>/entire</w:t>
      </w:r>
      <w:r w:rsidR="00616715">
        <w:rPr>
          <w:rFonts w:ascii="Times New Roman" w:hAnsi="Times New Roman" w:cs="Times New Roman"/>
          <w:sz w:val="24"/>
          <w:szCs w:val="24"/>
        </w:rPr>
        <w:t xml:space="preserve"> of the training examples </w:t>
      </w:r>
    </w:p>
    <w:p w:rsidR="00812BA6" w:rsidRDefault="00812BA6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2BA6" w:rsidRDefault="00812BA6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find the minimum values for theta without </w:t>
      </w:r>
      <w:r w:rsidR="00E15329">
        <w:rPr>
          <w:rFonts w:ascii="Times New Roman" w:hAnsi="Times New Roman" w:cs="Times New Roman"/>
          <w:sz w:val="24"/>
          <w:szCs w:val="24"/>
        </w:rPr>
        <w:t>needing</w:t>
      </w:r>
      <w:r>
        <w:rPr>
          <w:rFonts w:ascii="Times New Roman" w:hAnsi="Times New Roman" w:cs="Times New Roman"/>
          <w:sz w:val="24"/>
          <w:szCs w:val="24"/>
        </w:rPr>
        <w:t xml:space="preserve"> the partial derivative and multiple steps </w:t>
      </w:r>
      <w:r w:rsidR="00E15329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the method of statistics</w:t>
      </w:r>
    </w:p>
    <w:p w:rsidR="00812BA6" w:rsidRDefault="00812BA6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2BA6" w:rsidRDefault="00826D77" w:rsidP="00826D77">
      <w:pPr>
        <w:pStyle w:val="NoSpacing"/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thing is the gradient descent scales better for large data set and large parameters than the normal method </w:t>
      </w:r>
    </w:p>
    <w:p w:rsidR="00826D77" w:rsidRDefault="00826D77" w:rsidP="00826D77">
      <w:pPr>
        <w:pStyle w:val="NoSpacing"/>
        <w:shd w:val="clear" w:color="auto" w:fill="DAEEF3" w:themeFill="accent5" w:themeFillTint="33"/>
        <w:rPr>
          <w:rFonts w:ascii="Times New Roman" w:hAnsi="Times New Roman" w:cs="Times New Roman"/>
          <w:sz w:val="24"/>
          <w:szCs w:val="24"/>
        </w:rPr>
      </w:pPr>
    </w:p>
    <w:p w:rsidR="00826D77" w:rsidRDefault="00826D77" w:rsidP="00826D77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826D77" w:rsidRDefault="00826D77" w:rsidP="00826D77">
      <w:pPr>
        <w:pStyle w:val="NoSpacing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:rsidR="00826D77" w:rsidRDefault="002649A7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94CC8E8" wp14:editId="018B42F2">
            <wp:extent cx="5943600" cy="24364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A7" w:rsidRDefault="002649A7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49A7" w:rsidRDefault="002649A7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true?</w:t>
      </w:r>
    </w:p>
    <w:p w:rsidR="002649A7" w:rsidRDefault="002649A7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49A7" w:rsidRDefault="002649A7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8218C75" wp14:editId="6D14AB28">
            <wp:extent cx="5943600" cy="1198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9A7" w:rsidRDefault="002649A7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49A7" w:rsidRDefault="00B21F3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141A50">
          <w:rPr>
            <w:rStyle w:val="Hyperlink"/>
            <w:rFonts w:ascii="Times New Roman" w:hAnsi="Times New Roman" w:cs="Times New Roman"/>
            <w:sz w:val="24"/>
            <w:szCs w:val="24"/>
          </w:rPr>
          <w:t>https://www.coursera.org/learn/machine-learning/lecture/38jIT/matrices-and-vectors</w:t>
        </w:r>
      </w:hyperlink>
    </w:p>
    <w:p w:rsidR="00B21F31" w:rsidRDefault="00B21F3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649A7" w:rsidRDefault="002649A7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3AA1" w:rsidRPr="00D7731A" w:rsidRDefault="00973AA1" w:rsidP="00D7731A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973AA1" w:rsidRPr="00D77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F470D"/>
    <w:multiLevelType w:val="hybridMultilevel"/>
    <w:tmpl w:val="DA6055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1A"/>
    <w:rsid w:val="0001048F"/>
    <w:rsid w:val="00014DF4"/>
    <w:rsid w:val="00063E89"/>
    <w:rsid w:val="001315D2"/>
    <w:rsid w:val="001610EA"/>
    <w:rsid w:val="00191C32"/>
    <w:rsid w:val="00227D61"/>
    <w:rsid w:val="00246C67"/>
    <w:rsid w:val="002520D9"/>
    <w:rsid w:val="002649A7"/>
    <w:rsid w:val="00273026"/>
    <w:rsid w:val="002B067F"/>
    <w:rsid w:val="002B674C"/>
    <w:rsid w:val="002D249E"/>
    <w:rsid w:val="002D66AE"/>
    <w:rsid w:val="0032193E"/>
    <w:rsid w:val="0036148E"/>
    <w:rsid w:val="003F25DC"/>
    <w:rsid w:val="003F33C9"/>
    <w:rsid w:val="00420992"/>
    <w:rsid w:val="004361C6"/>
    <w:rsid w:val="00526650"/>
    <w:rsid w:val="00551898"/>
    <w:rsid w:val="005A2DD2"/>
    <w:rsid w:val="005D18D3"/>
    <w:rsid w:val="0060719F"/>
    <w:rsid w:val="00616715"/>
    <w:rsid w:val="00620CD7"/>
    <w:rsid w:val="006812B7"/>
    <w:rsid w:val="006A68E4"/>
    <w:rsid w:val="006C5CA4"/>
    <w:rsid w:val="006E3A74"/>
    <w:rsid w:val="006F6C91"/>
    <w:rsid w:val="0075409F"/>
    <w:rsid w:val="007623ED"/>
    <w:rsid w:val="0076526D"/>
    <w:rsid w:val="00783280"/>
    <w:rsid w:val="007A5248"/>
    <w:rsid w:val="007C1F5B"/>
    <w:rsid w:val="00812BA6"/>
    <w:rsid w:val="00826D77"/>
    <w:rsid w:val="00897187"/>
    <w:rsid w:val="008B2E41"/>
    <w:rsid w:val="008D1B28"/>
    <w:rsid w:val="00917FA5"/>
    <w:rsid w:val="00923449"/>
    <w:rsid w:val="00973AA1"/>
    <w:rsid w:val="00977173"/>
    <w:rsid w:val="009B7BD3"/>
    <w:rsid w:val="00A61D2D"/>
    <w:rsid w:val="00A642F5"/>
    <w:rsid w:val="00AA0910"/>
    <w:rsid w:val="00AC7D76"/>
    <w:rsid w:val="00AE2144"/>
    <w:rsid w:val="00B21F31"/>
    <w:rsid w:val="00B3403F"/>
    <w:rsid w:val="00B3442F"/>
    <w:rsid w:val="00B74AD2"/>
    <w:rsid w:val="00B75213"/>
    <w:rsid w:val="00B819AF"/>
    <w:rsid w:val="00B909AB"/>
    <w:rsid w:val="00C308C3"/>
    <w:rsid w:val="00CF7545"/>
    <w:rsid w:val="00D0048E"/>
    <w:rsid w:val="00D33107"/>
    <w:rsid w:val="00D634ED"/>
    <w:rsid w:val="00D754A6"/>
    <w:rsid w:val="00D7731A"/>
    <w:rsid w:val="00DC5E45"/>
    <w:rsid w:val="00DE6F1C"/>
    <w:rsid w:val="00E15329"/>
    <w:rsid w:val="00E75C1A"/>
    <w:rsid w:val="00EA5918"/>
    <w:rsid w:val="00F174E7"/>
    <w:rsid w:val="00F431D5"/>
    <w:rsid w:val="00F93CEA"/>
    <w:rsid w:val="00FC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31A"/>
    <w:pPr>
      <w:spacing w:after="0" w:line="240" w:lineRule="auto"/>
    </w:pPr>
  </w:style>
  <w:style w:type="table" w:styleId="TableGrid">
    <w:name w:val="Table Grid"/>
    <w:basedOn w:val="TableNormal"/>
    <w:uiPriority w:val="59"/>
    <w:rsid w:val="00D7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19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731A"/>
    <w:pPr>
      <w:spacing w:after="0" w:line="240" w:lineRule="auto"/>
    </w:pPr>
  </w:style>
  <w:style w:type="table" w:styleId="TableGrid">
    <w:name w:val="Table Grid"/>
    <w:basedOn w:val="TableNormal"/>
    <w:uiPriority w:val="59"/>
    <w:rsid w:val="00D7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819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minitab.com/blog/adventures-in-statistics-2/what-is-the-difference-between-linear-and-nonlinear-equations-in-regression-analysis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www.coursera.org/learn/machine-learning/lecture/38jIT/matrices-and-vector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https://stats.stackexchange.com/questions/268755/when-should-linear-regression-be-called-machine-learnin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57A0B-1EAA-4AEE-84E1-C57B4C94E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C49C96F9</Template>
  <TotalTime>4606</TotalTime>
  <Pages>4</Pages>
  <Words>1210</Words>
  <Characters>5929</Characters>
  <Application>Microsoft Office Word</Application>
  <DocSecurity>0</DocSecurity>
  <Lines>248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UBS AG</Company>
  <LinksUpToDate>false</LinksUpToDate>
  <CharactersWithSpaces>7074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Ullal, Manjit-G-XT</dc:creator>
  <cp:lastModifiedBy>Ullal, Manjit-G-XT</cp:lastModifiedBy>
  <cp:revision>76</cp:revision>
  <dcterms:created xsi:type="dcterms:W3CDTF">2019-03-25T05:44:00Z</dcterms:created>
  <dcterms:modified xsi:type="dcterms:W3CDTF">2019-03-29T07:17:00Z</dcterms:modified>
</cp:coreProperties>
</file>